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7AD4" w:rsidRDefault="009107A5">
      <w:r>
        <w:rPr>
          <w:noProof/>
        </w:rPr>
        <w:drawing>
          <wp:anchor distT="0" distB="0" distL="114300" distR="114300" simplePos="0" relativeHeight="251662848" behindDoc="1" locked="0" layoutInCell="1" allowOverlap="1">
            <wp:simplePos x="0" y="0"/>
            <wp:positionH relativeFrom="column">
              <wp:posOffset>1746914</wp:posOffset>
            </wp:positionH>
            <wp:positionV relativeFrom="paragraph">
              <wp:posOffset>3848669</wp:posOffset>
            </wp:positionV>
            <wp:extent cx="2257425" cy="2803779"/>
            <wp:effectExtent l="0" t="0" r="0" b="0"/>
            <wp:wrapNone/>
            <wp:docPr id="57" name="Picture 5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Picture 5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28037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0" allowOverlap="1" wp14:editId="4938A203">
                <wp:simplePos x="0" y="0"/>
                <wp:positionH relativeFrom="margin">
                  <wp:posOffset>322</wp:posOffset>
                </wp:positionH>
                <wp:positionV relativeFrom="margin">
                  <wp:posOffset>6591869</wp:posOffset>
                </wp:positionV>
                <wp:extent cx="5943600" cy="2251150"/>
                <wp:effectExtent l="0" t="0" r="0" b="0"/>
                <wp:wrapNone/>
                <wp:docPr id="16" name="사각형 6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43600" cy="225115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txbx>
                        <w:txbxContent>
                          <w:p w:rsidR="009107A5" w:rsidRDefault="009107A5" w:rsidP="009107A5">
                            <w:pPr>
                              <w:spacing w:after="44"/>
                              <w:ind w:left="10" w:right="32" w:hanging="10"/>
                              <w:jc w:val="right"/>
                            </w:pPr>
                            <w:r>
                              <w:rPr>
                                <w:rFonts w:ascii="Perpetua" w:eastAsia="Perpetua" w:hAnsi="Perpetua" w:cs="Perpetua"/>
                              </w:rPr>
                              <w:t xml:space="preserve">2014136127 </w:t>
                            </w:r>
                            <w:r>
                              <w:rPr>
                                <w:rFonts w:ascii="맑은 고딕" w:eastAsia="맑은 고딕" w:hAnsi="맑은 고딕" w:cs="맑은 고딕"/>
                              </w:rPr>
                              <w:t>최선문</w:t>
                            </w:r>
                            <w:r>
                              <w:rPr>
                                <w:rFonts w:ascii="Perpetua" w:eastAsia="Perpetua" w:hAnsi="Perpetua" w:cs="Perpetua"/>
                              </w:rPr>
                              <w:t xml:space="preserve"> </w:t>
                            </w:r>
                          </w:p>
                          <w:p w:rsidR="009107A5" w:rsidRDefault="009107A5" w:rsidP="009107A5">
                            <w:pPr>
                              <w:spacing w:after="44"/>
                              <w:ind w:left="10" w:right="32" w:hanging="10"/>
                              <w:jc w:val="right"/>
                            </w:pPr>
                            <w:r>
                              <w:rPr>
                                <w:rFonts w:ascii="Perpetua" w:eastAsia="Perpetua" w:hAnsi="Perpetua" w:cs="Perpetua"/>
                              </w:rPr>
                              <w:t xml:space="preserve">2014136062 </w:t>
                            </w:r>
                            <w:proofErr w:type="spellStart"/>
                            <w:r>
                              <w:rPr>
                                <w:rFonts w:ascii="맑은 고딕" w:eastAsia="맑은 고딕" w:hAnsi="맑은 고딕" w:cs="맑은 고딕"/>
                              </w:rPr>
                              <w:t>배민천</w:t>
                            </w:r>
                            <w:proofErr w:type="spellEnd"/>
                            <w:r>
                              <w:rPr>
                                <w:rFonts w:ascii="Perpetua" w:eastAsia="Perpetua" w:hAnsi="Perpetua" w:cs="Perpetua"/>
                              </w:rPr>
                              <w:t xml:space="preserve"> </w:t>
                            </w:r>
                          </w:p>
                          <w:p w:rsidR="009107A5" w:rsidRDefault="009107A5" w:rsidP="009107A5">
                            <w:pPr>
                              <w:spacing w:after="44"/>
                              <w:ind w:left="10" w:right="32" w:hanging="10"/>
                              <w:jc w:val="right"/>
                            </w:pPr>
                            <w:r>
                              <w:rPr>
                                <w:rFonts w:ascii="Perpetua" w:eastAsia="Perpetua" w:hAnsi="Perpetua" w:cs="Perpetua"/>
                              </w:rPr>
                              <w:t xml:space="preserve">2016136083 </w:t>
                            </w:r>
                            <w:r>
                              <w:rPr>
                                <w:rFonts w:ascii="맑은 고딕" w:eastAsia="맑은 고딕" w:hAnsi="맑은 고딕" w:cs="맑은 고딕"/>
                              </w:rPr>
                              <w:t>유연휘</w:t>
                            </w:r>
                            <w:r>
                              <w:rPr>
                                <w:rFonts w:ascii="Perpetua" w:eastAsia="Perpetua" w:hAnsi="Perpetua" w:cs="Perpetua"/>
                              </w:rPr>
                              <w:t xml:space="preserve"> </w:t>
                            </w:r>
                          </w:p>
                          <w:p w:rsidR="009107A5" w:rsidRDefault="009107A5" w:rsidP="009107A5">
                            <w:pPr>
                              <w:spacing w:after="0"/>
                              <w:ind w:left="10" w:right="32" w:hanging="10"/>
                              <w:jc w:val="right"/>
                            </w:pPr>
                            <w:r>
                              <w:rPr>
                                <w:rFonts w:ascii="Perpetua" w:eastAsia="Perpetua" w:hAnsi="Perpetua" w:cs="Perpetua"/>
                              </w:rPr>
                              <w:t xml:space="preserve">2016136072 </w:t>
                            </w:r>
                            <w:r>
                              <w:rPr>
                                <w:rFonts w:ascii="맑은 고딕" w:eastAsia="맑은 고딕" w:hAnsi="맑은 고딕" w:cs="맑은 고딕"/>
                              </w:rPr>
                              <w:t>양지우</w:t>
                            </w:r>
                            <w:r>
                              <w:rPr>
                                <w:rFonts w:ascii="Perpetua" w:eastAsia="Perpetua" w:hAnsi="Perpetua" w:cs="Perpetua"/>
                              </w:rPr>
                              <w:t xml:space="preserve"> </w:t>
                            </w:r>
                          </w:p>
                          <w:p w:rsidR="009107A5" w:rsidRDefault="009107A5" w:rsidP="009107A5">
                            <w:pPr>
                              <w:spacing w:after="17"/>
                              <w:ind w:left="1076"/>
                            </w:pPr>
                            <w:r>
                              <w:rPr>
                                <w:rFonts w:ascii="Perpetua" w:eastAsia="Perpetua" w:hAnsi="Perpetua" w:cs="Perpetua"/>
                                <w:color w:val="D34817"/>
                              </w:rPr>
                              <w:t xml:space="preserve"> </w:t>
                            </w:r>
                          </w:p>
                          <w:p w:rsidR="00847AD4" w:rsidRPr="009107A5" w:rsidRDefault="00847AD4">
                            <w:pPr>
                              <w:pStyle w:val="af0"/>
                              <w:spacing w:line="276" w:lineRule="auto"/>
                              <w:suppressOverlap/>
                              <w:jc w:val="center"/>
                              <w:rPr>
                                <w:b/>
                                <w:bCs/>
                                <w:caps/>
                                <w:color w:val="D34817" w:themeColor="accent1"/>
                              </w:rPr>
                            </w:pPr>
                          </w:p>
                          <w:p w:rsidR="00847AD4" w:rsidRDefault="00314091">
                            <w:pPr>
                              <w:pStyle w:val="af0"/>
                              <w:spacing w:line="276" w:lineRule="auto"/>
                              <w:suppressOverlap/>
                              <w:jc w:val="center"/>
                            </w:pPr>
                            <w:sdt>
                              <w:sdtPr>
                                <w:id w:val="1551723"/>
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<w:date w:fullDate="2017-11-03T00:00:00Z">
                                  <w:dateFormat w:val="yyyy MMMM d"/>
                                  <w:lid w:val="ko-KR"/>
                                  <w:storeMappedDataAs w:val="dateTime"/>
                                  <w:calendar w:val="gregorian"/>
                                </w:date>
                              </w:sdtPr>
                              <w:sdtEndPr/>
                              <w:sdtContent>
                                <w:r w:rsidR="009107A5">
                                  <w:rPr>
                                    <w:rFonts w:hint="eastAsia"/>
                                  </w:rPr>
                                  <w:t>2017 November 3</w:t>
                                </w:r>
                              </w:sdtContent>
                            </w:sdt>
                          </w:p>
                          <w:p w:rsidR="00847AD4" w:rsidRDefault="00847AD4" w:rsidP="009107A5">
                            <w:pPr>
                              <w:pStyle w:val="af0"/>
                              <w:spacing w:line="276" w:lineRule="auto"/>
                            </w:pPr>
                          </w:p>
                        </w:txbxContent>
                      </wps:txbx>
                      <wps:bodyPr rot="0" vert="horz" wrap="square" lIns="91440" tIns="228600" rIns="91440" bIns="228600" anchor="b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100000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사각형 618" o:spid="_x0000_s1026" style="position:absolute;margin-left:.05pt;margin-top:519.05pt;width:468pt;height:177.25pt;z-index:251655680;visibility:visible;mso-wrap-style:square;mso-width-percent:100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100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" o:allowincell="f" filled="f" stroked="f" strokeweight=".25pt">
                <v:textbox inset=",18pt,,18pt">
                  <w:txbxContent>
                    <w:p w:rsidR="009107A5" w:rsidRDefault="009107A5" w:rsidP="009107A5">
                      <w:pPr>
                        <w:spacing w:after="44"/>
                        <w:ind w:left="10" w:right="32" w:hanging="10"/>
                        <w:jc w:val="right"/>
                      </w:pPr>
                      <w:r>
                        <w:rPr>
                          <w:rFonts w:ascii="Perpetua" w:eastAsia="Perpetua" w:hAnsi="Perpetua" w:cs="Perpetua"/>
                        </w:rPr>
                        <w:t xml:space="preserve">2014136127 </w:t>
                      </w:r>
                      <w:r>
                        <w:rPr>
                          <w:rFonts w:ascii="맑은 고딕" w:eastAsia="맑은 고딕" w:hAnsi="맑은 고딕" w:cs="맑은 고딕"/>
                        </w:rPr>
                        <w:t>최선문</w:t>
                      </w:r>
                      <w:r>
                        <w:rPr>
                          <w:rFonts w:ascii="Perpetua" w:eastAsia="Perpetua" w:hAnsi="Perpetua" w:cs="Perpetua"/>
                        </w:rPr>
                        <w:t xml:space="preserve"> </w:t>
                      </w:r>
                    </w:p>
                    <w:p w:rsidR="009107A5" w:rsidRDefault="009107A5" w:rsidP="009107A5">
                      <w:pPr>
                        <w:spacing w:after="44"/>
                        <w:ind w:left="10" w:right="32" w:hanging="10"/>
                        <w:jc w:val="right"/>
                      </w:pPr>
                      <w:r>
                        <w:rPr>
                          <w:rFonts w:ascii="Perpetua" w:eastAsia="Perpetua" w:hAnsi="Perpetua" w:cs="Perpetua"/>
                        </w:rPr>
                        <w:t xml:space="preserve">2014136062 </w:t>
                      </w:r>
                      <w:proofErr w:type="spellStart"/>
                      <w:r>
                        <w:rPr>
                          <w:rFonts w:ascii="맑은 고딕" w:eastAsia="맑은 고딕" w:hAnsi="맑은 고딕" w:cs="맑은 고딕"/>
                        </w:rPr>
                        <w:t>배민천</w:t>
                      </w:r>
                      <w:proofErr w:type="spellEnd"/>
                      <w:r>
                        <w:rPr>
                          <w:rFonts w:ascii="Perpetua" w:eastAsia="Perpetua" w:hAnsi="Perpetua" w:cs="Perpetua"/>
                        </w:rPr>
                        <w:t xml:space="preserve"> </w:t>
                      </w:r>
                    </w:p>
                    <w:p w:rsidR="009107A5" w:rsidRDefault="009107A5" w:rsidP="009107A5">
                      <w:pPr>
                        <w:spacing w:after="44"/>
                        <w:ind w:left="10" w:right="32" w:hanging="10"/>
                        <w:jc w:val="right"/>
                      </w:pPr>
                      <w:r>
                        <w:rPr>
                          <w:rFonts w:ascii="Perpetua" w:eastAsia="Perpetua" w:hAnsi="Perpetua" w:cs="Perpetua"/>
                        </w:rPr>
                        <w:t xml:space="preserve">2016136083 </w:t>
                      </w:r>
                      <w:r>
                        <w:rPr>
                          <w:rFonts w:ascii="맑은 고딕" w:eastAsia="맑은 고딕" w:hAnsi="맑은 고딕" w:cs="맑은 고딕"/>
                        </w:rPr>
                        <w:t>유연휘</w:t>
                      </w:r>
                      <w:r>
                        <w:rPr>
                          <w:rFonts w:ascii="Perpetua" w:eastAsia="Perpetua" w:hAnsi="Perpetua" w:cs="Perpetua"/>
                        </w:rPr>
                        <w:t xml:space="preserve"> </w:t>
                      </w:r>
                    </w:p>
                    <w:p w:rsidR="009107A5" w:rsidRDefault="009107A5" w:rsidP="009107A5">
                      <w:pPr>
                        <w:spacing w:after="0"/>
                        <w:ind w:left="10" w:right="32" w:hanging="10"/>
                        <w:jc w:val="right"/>
                      </w:pPr>
                      <w:r>
                        <w:rPr>
                          <w:rFonts w:ascii="Perpetua" w:eastAsia="Perpetua" w:hAnsi="Perpetua" w:cs="Perpetua"/>
                        </w:rPr>
                        <w:t xml:space="preserve">2016136072 </w:t>
                      </w:r>
                      <w:r>
                        <w:rPr>
                          <w:rFonts w:ascii="맑은 고딕" w:eastAsia="맑은 고딕" w:hAnsi="맑은 고딕" w:cs="맑은 고딕"/>
                        </w:rPr>
                        <w:t>양지우</w:t>
                      </w:r>
                      <w:r>
                        <w:rPr>
                          <w:rFonts w:ascii="Perpetua" w:eastAsia="Perpetua" w:hAnsi="Perpetua" w:cs="Perpetua"/>
                        </w:rPr>
                        <w:t xml:space="preserve"> </w:t>
                      </w:r>
                    </w:p>
                    <w:p w:rsidR="009107A5" w:rsidRDefault="009107A5" w:rsidP="009107A5">
                      <w:pPr>
                        <w:spacing w:after="17"/>
                        <w:ind w:left="1076"/>
                      </w:pPr>
                      <w:r>
                        <w:rPr>
                          <w:rFonts w:ascii="Perpetua" w:eastAsia="Perpetua" w:hAnsi="Perpetua" w:cs="Perpetua"/>
                          <w:color w:val="D34817"/>
                        </w:rPr>
                        <w:t xml:space="preserve"> </w:t>
                      </w:r>
                    </w:p>
                    <w:p w:rsidR="00847AD4" w:rsidRPr="009107A5" w:rsidRDefault="00847AD4">
                      <w:pPr>
                        <w:pStyle w:val="af0"/>
                        <w:spacing w:line="276" w:lineRule="auto"/>
                        <w:suppressOverlap/>
                        <w:jc w:val="center"/>
                        <w:rPr>
                          <w:b/>
                          <w:bCs/>
                          <w:caps/>
                          <w:color w:val="D34817" w:themeColor="accent1"/>
                        </w:rPr>
                      </w:pPr>
                    </w:p>
                    <w:p w:rsidR="00847AD4" w:rsidRDefault="00273A84">
                      <w:pPr>
                        <w:pStyle w:val="af0"/>
                        <w:spacing w:line="276" w:lineRule="auto"/>
                        <w:suppressOverlap/>
                        <w:jc w:val="center"/>
                      </w:pPr>
                      <w:sdt>
                        <w:sdtPr>
                          <w:id w:val="1551723"/>
                          <w:dataBinding w:prefixMappings="xmlns:ns0='http://schemas.microsoft.com/office/2006/coverPageProps'" w:xpath="/ns0:CoverPageProperties[1]/ns0:PublishDate[1]" w:storeItemID="{55AF091B-3C7A-41E3-B477-F2FDAA23CFDA}"/>
                          <w:date w:fullDate="2017-11-03T00:00:00Z">
                            <w:dateFormat w:val="yyyy MMMM d"/>
                            <w:lid w:val="ko-KR"/>
                            <w:storeMappedDataAs w:val="dateTime"/>
                            <w:calendar w:val="gregorian"/>
                          </w:date>
                        </w:sdtPr>
                        <w:sdtEndPr/>
                        <w:sdtContent>
                          <w:r w:rsidR="009107A5">
                            <w:rPr>
                              <w:rFonts w:hint="eastAsia"/>
                            </w:rPr>
                            <w:t>2017 November 3</w:t>
                          </w:r>
                        </w:sdtContent>
                      </w:sdt>
                    </w:p>
                    <w:p w:rsidR="00847AD4" w:rsidRDefault="00847AD4" w:rsidP="009107A5">
                      <w:pPr>
                        <w:pStyle w:val="af0"/>
                        <w:spacing w:line="276" w:lineRule="auto"/>
                      </w:pPr>
                    </w:p>
                  </w:txbxContent>
                </v:textbox>
                <w10:wrap anchorx="margin" anchory="margin"/>
              </v:rect>
            </w:pict>
          </mc:Fallback>
        </mc:AlternateContent>
      </w:r>
      <w:sdt>
        <w:sdtPr>
          <w:id w:val="-831605760"/>
          <w:docPartObj>
            <w:docPartGallery w:val="Cover Pages"/>
            <w:docPartUnique/>
          </w:docPartObj>
        </w:sdtPr>
        <w:sdtEndPr/>
        <w:sdtContent>
          <w:r w:rsidR="0020092B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824" behindDoc="0" locked="0" layoutInCell="0" allowOverlap="1" wp14:editId="12DFCFD4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129145" cy="9435465"/>
                    <wp:effectExtent l="9525" t="9525" r="12065" b="10160"/>
                    <wp:wrapNone/>
                    <wp:docPr id="14" name="도형 62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129145" cy="9435465"/>
                            </a:xfrm>
                            <a:prstGeom prst="roundRect">
                              <a:avLst>
                                <a:gd name="adj" fmla="val 3463"/>
                              </a:avLst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000000"/>
                                  </a:solidFill>
                                </a14:hiddenFill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92000</wp14:pctWidth>
                    </wp14:sizeRelH>
                    <wp14:sizeRelV relativeFrom="page">
                      <wp14:pctHeight>94000</wp14:pctHeight>
                    </wp14:sizeRelV>
                  </wp:anchor>
                </w:drawing>
              </mc:Choice>
              <mc:Fallback>
                <w:pict>
                  <v:roundrect w14:anchorId="6B71ACFA" id="도형 622" o:spid="_x0000_s1026" style="position:absolute;left:0;text-align:left;margin-left:0;margin-top:0;width:561.35pt;height:742.95pt;z-index:251661824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26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" o:allowincell="f" filled="f" fillcolor="black">
                    <w10:wrap anchorx="page" anchory="page"/>
                  </v:roundrect>
                </w:pict>
              </mc:Fallback>
            </mc:AlternateContent>
          </w:r>
          <w:r w:rsidR="0020092B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752" behindDoc="0" locked="0" layoutInCell="0" allowOverlap="1" wp14:editId="1CAC23A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2672715</wp:posOffset>
                        </wp:positionV>
                      </mc:Fallback>
                    </mc:AlternateContent>
                    <wp:extent cx="7125970" cy="2205990"/>
                    <wp:effectExtent l="0" t="4445" r="1270" b="0"/>
                    <wp:wrapNone/>
                    <wp:docPr id="15" name="사각형 61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125970" cy="2205990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txbx>
                            <w:txbxContent>
                              <w:tbl>
                                <w:tblPr>
                                  <w:tblOverlap w:val="never"/>
                                  <w:tblW w:w="5000" w:type="pct"/>
                                  <w:jc w:val="center"/>
                                  <w:tblCellMar>
                                    <w:top w:w="144" w:type="dxa"/>
                                    <w:left w:w="0" w:type="dxa"/>
                                    <w:bottom w:w="144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10919"/>
                                </w:tblGrid>
                                <w:tr w:rsidR="009107A5">
                                  <w:trPr>
                                    <w:trHeight w:val="144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shd w:val="clear" w:color="auto" w:fill="F4B29B" w:themeFill="accent1" w:themeFillTint="66"/>
                                      <w:tcMar>
                                        <w:top w:w="0" w:type="dxa"/>
                                        <w:bottom w:w="0" w:type="dxa"/>
                                      </w:tcMar>
                                      <w:vAlign w:val="center"/>
                                    </w:tcPr>
                                    <w:p w:rsidR="00847AD4" w:rsidRDefault="00847AD4">
                                      <w:pPr>
                                        <w:pStyle w:val="af0"/>
                                        <w:rPr>
                                          <w:sz w:val="8"/>
                                          <w:szCs w:val="8"/>
                                        </w:rPr>
                                      </w:pPr>
                                    </w:p>
                                  </w:tc>
                                </w:tr>
                                <w:tr w:rsidR="009107A5">
                                  <w:trPr>
                                    <w:trHeight w:val="1440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shd w:val="clear" w:color="auto" w:fill="D34817" w:themeFill="accent1"/>
                                      <w:vAlign w:val="center"/>
                                    </w:tcPr>
                                    <w:p w:rsidR="00847AD4" w:rsidRDefault="00314091">
                                      <w:pPr>
                                        <w:pStyle w:val="af0"/>
                                        <w:suppressOverlap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rFonts w:ascii="나눔바른고딕" w:eastAsia="나눔바른고딕" w:hAnsi="나눔바른고딕" w:cs="바탕"/>
                                            <w:color w:val="FFFFFF"/>
                                            <w:sz w:val="72"/>
                                          </w:rPr>
                                          <w:id w:val="3232653"/>
      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9107A5" w:rsidRPr="0007762E">
                                            <w:rPr>
                                              <w:rFonts w:ascii="나눔바른고딕" w:eastAsia="나눔바른고딕" w:hAnsi="나눔바른고딕" w:cs="바탕" w:hint="eastAsia"/>
                                              <w:color w:val="FFFFFF"/>
                                              <w:sz w:val="72"/>
                                            </w:rPr>
                                            <w:t>마이크로프로세서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  <w:tr w:rsidR="009107A5">
                                  <w:trPr>
                                    <w:trHeight w:val="144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shd w:val="clear" w:color="auto" w:fill="918485" w:themeFill="accent5"/>
                                      <w:tcMar>
                                        <w:top w:w="0" w:type="dxa"/>
                                        <w:bottom w:w="0" w:type="dxa"/>
                                      </w:tcMar>
                                      <w:vAlign w:val="center"/>
                                    </w:tcPr>
                                    <w:p w:rsidR="00847AD4" w:rsidRDefault="00847AD4">
                                      <w:pPr>
                                        <w:pStyle w:val="af0"/>
                                        <w:rPr>
                                          <w:sz w:val="8"/>
                                          <w:szCs w:val="8"/>
                                        </w:rPr>
                                      </w:pPr>
                                    </w:p>
                                  </w:tc>
                                </w:tr>
                                <w:tr w:rsidR="009107A5">
                                  <w:trPr>
                                    <w:trHeight w:val="720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vAlign w:val="bottom"/>
                                    </w:tcPr>
                                    <w:p w:rsidR="00847AD4" w:rsidRDefault="00314091">
                                      <w:pPr>
                                        <w:pStyle w:val="af0"/>
                                        <w:suppressOverlap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i/>
                                          <w:iCs/>
                                          <w:sz w:val="36"/>
                                          <w:szCs w:val="36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rFonts w:ascii="맑은 고딕" w:eastAsia="맑은 고딕" w:hAnsi="맑은 고딕" w:cs="맑은 고딕"/>
                                            <w:sz w:val="36"/>
                                          </w:rPr>
                                          <w:id w:val="1652111"/>
      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9107A5" w:rsidRPr="009107A5">
                                            <w:rPr>
                                              <w:rFonts w:ascii="맑은 고딕" w:eastAsia="맑은 고딕" w:hAnsi="맑은 고딕" w:cs="맑은 고딕" w:hint="eastAsia"/>
                                              <w:sz w:val="36"/>
                                            </w:rPr>
                                            <w:t>팀 프로젝트 계획안_3 조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:rsidR="00847AD4" w:rsidRDefault="00847AD4"/>
                            </w:txbxContent>
                          </wps:txbx>
                          <wps:bodyPr rot="0" vert="horz" wrap="square" lIns="0" tIns="0" rIns="0" bIns="0" anchor="t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91700</wp14:pctWidth>
                    </wp14:sizeRelH>
                    <wp14:sizeRelV relativeFrom="margin">
                      <wp14:pctHeight>100000</wp14:pctHeight>
                    </wp14:sizeRelV>
                  </wp:anchor>
                </w:drawing>
              </mc:Choice>
              <mc:Fallback>
                <w:pict>
                  <v:rect id="사각형 619" o:spid="_x0000_s1027" style="position:absolute;margin-left:0;margin-top:0;width:561.1pt;height:173.7pt;z-index:251658752;visibility:visible;mso-wrap-style:square;mso-width-percent:917;mso-height-percent:1000;mso-top-percent:250;mso-wrap-distance-left:9pt;mso-wrap-distance-top:0;mso-wrap-distance-right:9pt;mso-wrap-distance-bottom:0;mso-position-horizontal:center;mso-position-horizontal-relative:page;mso-position-vertical-relative:page;mso-width-percent:917;mso-height-percent:1000;mso-top-percent:25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" o:allowincell="f" filled="f" stroked="f">
                    <v:textbox style="mso-fit-shape-to-text:t" inset="0,0,0,0">
                      <w:txbxContent>
                        <w:tbl>
                          <w:tblPr>
                            <w:tblOverlap w:val="never"/>
                            <w:tblW w:w="5000" w:type="pct"/>
                            <w:jc w:val="center"/>
                            <w:tblCellMar>
                              <w:top w:w="144" w:type="dxa"/>
                              <w:left w:w="0" w:type="dxa"/>
                              <w:bottom w:w="144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10919"/>
                          </w:tblGrid>
                          <w:tr w:rsidR="009107A5">
                            <w:trPr>
                              <w:trHeight w:val="144"/>
                              <w:jc w:val="center"/>
                            </w:trPr>
                            <w:tc>
                              <w:tcPr>
                                <w:tcW w:w="0" w:type="auto"/>
                                <w:shd w:val="clear" w:color="auto" w:fill="F4B29B" w:themeFill="accent1" w:themeFillTint="66"/>
                                <w:tcMar>
                                  <w:top w:w="0" w:type="dxa"/>
                                  <w:bottom w:w="0" w:type="dxa"/>
                                </w:tcMar>
                                <w:vAlign w:val="center"/>
                              </w:tcPr>
                              <w:p w:rsidR="00847AD4" w:rsidRDefault="00847AD4">
                                <w:pPr>
                                  <w:pStyle w:val="af0"/>
                                  <w:rPr>
                                    <w:sz w:val="8"/>
                                    <w:szCs w:val="8"/>
                                  </w:rPr>
                                </w:pPr>
                              </w:p>
                            </w:tc>
                          </w:tr>
                          <w:tr w:rsidR="009107A5">
                            <w:trPr>
                              <w:trHeight w:val="1440"/>
                              <w:jc w:val="center"/>
                            </w:trPr>
                            <w:tc>
                              <w:tcPr>
                                <w:tcW w:w="0" w:type="auto"/>
                                <w:shd w:val="clear" w:color="auto" w:fill="D34817" w:themeFill="accent1"/>
                                <w:vAlign w:val="center"/>
                              </w:tcPr>
                              <w:p w:rsidR="00847AD4" w:rsidRDefault="00314091">
                                <w:pPr>
                                  <w:pStyle w:val="af0"/>
                                  <w:suppressOverlap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="나눔바른고딕" w:eastAsia="나눔바른고딕" w:hAnsi="나눔바른고딕" w:cs="바탕"/>
                                      <w:color w:val="FFFFFF"/>
                                      <w:sz w:val="72"/>
                                    </w:rPr>
                                    <w:id w:val="3232653"/>
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9107A5" w:rsidRPr="0007762E">
                                      <w:rPr>
                                        <w:rFonts w:ascii="나눔바른고딕" w:eastAsia="나눔바른고딕" w:hAnsi="나눔바른고딕" w:cs="바탕" w:hint="eastAsia"/>
                                        <w:color w:val="FFFFFF"/>
                                        <w:sz w:val="72"/>
                                      </w:rPr>
                                      <w:t>마이크로프로세서</w:t>
                                    </w:r>
                                  </w:sdtContent>
                                </w:sdt>
                              </w:p>
                            </w:tc>
                          </w:tr>
                          <w:tr w:rsidR="009107A5">
                            <w:trPr>
                              <w:trHeight w:val="144"/>
                              <w:jc w:val="center"/>
                            </w:trPr>
                            <w:tc>
                              <w:tcPr>
                                <w:tcW w:w="0" w:type="auto"/>
                                <w:shd w:val="clear" w:color="auto" w:fill="918485" w:themeFill="accent5"/>
                                <w:tcMar>
                                  <w:top w:w="0" w:type="dxa"/>
                                  <w:bottom w:w="0" w:type="dxa"/>
                                </w:tcMar>
                                <w:vAlign w:val="center"/>
                              </w:tcPr>
                              <w:p w:rsidR="00847AD4" w:rsidRDefault="00847AD4">
                                <w:pPr>
                                  <w:pStyle w:val="af0"/>
                                  <w:rPr>
                                    <w:sz w:val="8"/>
                                    <w:szCs w:val="8"/>
                                  </w:rPr>
                                </w:pPr>
                              </w:p>
                            </w:tc>
                          </w:tr>
                          <w:tr w:rsidR="009107A5">
                            <w:trPr>
                              <w:trHeight w:val="720"/>
                              <w:jc w:val="center"/>
                            </w:trPr>
                            <w:tc>
                              <w:tcPr>
                                <w:tcW w:w="0" w:type="auto"/>
                                <w:vAlign w:val="bottom"/>
                              </w:tcPr>
                              <w:p w:rsidR="00847AD4" w:rsidRDefault="00314091">
                                <w:pPr>
                                  <w:pStyle w:val="af0"/>
                                  <w:suppressOverlap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rFonts w:ascii="맑은 고딕" w:eastAsia="맑은 고딕" w:hAnsi="맑은 고딕" w:cs="맑은 고딕"/>
                                      <w:sz w:val="36"/>
                                    </w:rPr>
                                    <w:id w:val="1652111"/>
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9107A5" w:rsidRPr="009107A5">
                                      <w:rPr>
                                        <w:rFonts w:ascii="맑은 고딕" w:eastAsia="맑은 고딕" w:hAnsi="맑은 고딕" w:cs="맑은 고딕" w:hint="eastAsia"/>
                                        <w:sz w:val="36"/>
                                      </w:rPr>
                                      <w:t>팀 프로젝트 계획안_3 조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:rsidR="00847AD4" w:rsidRDefault="00847AD4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="0020092B">
            <w:br w:type="page"/>
          </w:r>
        </w:sdtContent>
      </w:sdt>
    </w:p>
    <w:p w:rsidR="009B5C0B" w:rsidRPr="009B5C0B" w:rsidRDefault="009107A5" w:rsidP="009B5C0B">
      <w:pPr>
        <w:pStyle w:val="a4"/>
        <w:pBdr>
          <w:bottom w:val="single" w:sz="8" w:space="21" w:color="D34817" w:themeColor="accent1"/>
        </w:pBdr>
        <w:rPr>
          <w:rFonts w:ascii="나눔바른고딕" w:eastAsia="나눔바른고딕" w:hAnsi="나눔바른고딕"/>
          <w:smallCaps w:val="0"/>
          <w:color w:val="auto"/>
          <w:sz w:val="60"/>
          <w:szCs w:val="60"/>
        </w:rPr>
      </w:pPr>
      <w:r w:rsidRPr="0007762E">
        <w:rPr>
          <w:rFonts w:ascii="나눔바른고딕" w:eastAsia="나눔바른고딕" w:hAnsi="나눔바른고딕" w:hint="eastAsia"/>
          <w:smallCaps w:val="0"/>
          <w:color w:val="auto"/>
          <w:sz w:val="60"/>
          <w:szCs w:val="60"/>
        </w:rPr>
        <w:lastRenderedPageBreak/>
        <w:t>목 차</w:t>
      </w:r>
    </w:p>
    <w:p w:rsidR="009B5C0B" w:rsidRDefault="009B5C0B" w:rsidP="009B5C0B">
      <w:pPr>
        <w:spacing w:after="43" w:line="259" w:lineRule="auto"/>
        <w:rPr>
          <w:rFonts w:ascii="나눔바른고딕" w:eastAsia="나눔바른고딕" w:hAnsi="나눔바른고딕" w:cs="Perpetua"/>
          <w:sz w:val="40"/>
        </w:rPr>
      </w:pPr>
    </w:p>
    <w:p w:rsidR="009B5C0B" w:rsidRDefault="009B5C0B" w:rsidP="009B5C0B">
      <w:pPr>
        <w:spacing w:after="43" w:line="259" w:lineRule="auto"/>
        <w:rPr>
          <w:rFonts w:ascii="나눔바른고딕" w:eastAsia="나눔바른고딕" w:hAnsi="나눔바른고딕" w:cs="Perpetua"/>
          <w:sz w:val="40"/>
        </w:rPr>
      </w:pPr>
    </w:p>
    <w:p w:rsidR="009B5C0B" w:rsidRPr="009B5C0B" w:rsidRDefault="009B5C0B" w:rsidP="009B5C0B">
      <w:pPr>
        <w:spacing w:after="43" w:line="259" w:lineRule="auto"/>
        <w:rPr>
          <w:rFonts w:ascii="나눔바른고딕" w:eastAsia="나눔바른고딕" w:hAnsi="나눔바른고딕"/>
        </w:rPr>
      </w:pPr>
    </w:p>
    <w:p w:rsidR="009B5C0B" w:rsidRPr="009B5C0B" w:rsidRDefault="009B5C0B" w:rsidP="009B5C0B">
      <w:pPr>
        <w:numPr>
          <w:ilvl w:val="0"/>
          <w:numId w:val="11"/>
        </w:numPr>
        <w:spacing w:after="43" w:line="259" w:lineRule="auto"/>
        <w:ind w:hanging="360"/>
        <w:rPr>
          <w:rFonts w:ascii="나눔바른고딕" w:eastAsia="나눔바른고딕" w:hAnsi="나눔바른고딕"/>
        </w:rPr>
      </w:pPr>
      <w:r w:rsidRPr="0007762E">
        <w:rPr>
          <w:rFonts w:ascii="나눔바른고딕" w:eastAsia="나눔바른고딕" w:hAnsi="나눔바른고딕" w:cs="맑은 고딕"/>
          <w:sz w:val="40"/>
        </w:rPr>
        <w:t>제품</w:t>
      </w:r>
      <w:r w:rsidRPr="0007762E">
        <w:rPr>
          <w:rFonts w:ascii="나눔바른고딕" w:eastAsia="나눔바른고딕" w:hAnsi="나눔바른고딕" w:cs="Perpetua"/>
          <w:sz w:val="40"/>
        </w:rPr>
        <w:t xml:space="preserve"> </w:t>
      </w:r>
      <w:r w:rsidRPr="0007762E">
        <w:rPr>
          <w:rFonts w:ascii="나눔바른고딕" w:eastAsia="나눔바른고딕" w:hAnsi="나눔바른고딕" w:cs="맑은 고딕"/>
          <w:sz w:val="40"/>
        </w:rPr>
        <w:t>소개</w:t>
      </w:r>
      <w:r w:rsidRPr="0007762E">
        <w:rPr>
          <w:rFonts w:ascii="나눔바른고딕" w:eastAsia="나눔바른고딕" w:hAnsi="나눔바른고딕" w:cs="Perpetua"/>
          <w:sz w:val="40"/>
        </w:rPr>
        <w:t xml:space="preserve"> </w:t>
      </w:r>
    </w:p>
    <w:p w:rsidR="009B5C0B" w:rsidRDefault="009B5C0B" w:rsidP="009B5C0B">
      <w:pPr>
        <w:spacing w:after="43" w:line="259" w:lineRule="auto"/>
        <w:rPr>
          <w:rFonts w:ascii="나눔바른고딕" w:eastAsia="나눔바른고딕" w:hAnsi="나눔바른고딕" w:cs="Perpetua"/>
          <w:sz w:val="40"/>
        </w:rPr>
      </w:pPr>
    </w:p>
    <w:p w:rsidR="009B5C0B" w:rsidRPr="009B5C0B" w:rsidRDefault="009B5C0B" w:rsidP="009B5C0B">
      <w:pPr>
        <w:spacing w:after="43" w:line="259" w:lineRule="auto"/>
        <w:rPr>
          <w:rFonts w:ascii="나눔바른고딕" w:eastAsia="나눔바른고딕" w:hAnsi="나눔바른고딕"/>
        </w:rPr>
      </w:pPr>
    </w:p>
    <w:p w:rsidR="009107A5" w:rsidRPr="009B5C0B" w:rsidRDefault="009B5C0B" w:rsidP="009107A5">
      <w:pPr>
        <w:numPr>
          <w:ilvl w:val="0"/>
          <w:numId w:val="11"/>
        </w:numPr>
        <w:spacing w:after="43" w:line="259" w:lineRule="auto"/>
        <w:ind w:hanging="360"/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 w:cs="Perpetua"/>
          <w:sz w:val="40"/>
        </w:rPr>
        <w:t xml:space="preserve"> </w:t>
      </w:r>
      <w:r>
        <w:rPr>
          <w:rFonts w:ascii="나눔바른고딕" w:eastAsia="나눔바른고딕" w:hAnsi="나눔바른고딕" w:cs="Perpetua" w:hint="eastAsia"/>
          <w:sz w:val="40"/>
        </w:rPr>
        <w:t xml:space="preserve">제품 </w:t>
      </w:r>
      <w:r w:rsidR="00953E7D">
        <w:rPr>
          <w:rFonts w:ascii="나눔바른고딕" w:eastAsia="나눔바른고딕" w:hAnsi="나눔바른고딕" w:cs="Perpetua" w:hint="eastAsia"/>
          <w:sz w:val="40"/>
        </w:rPr>
        <w:t>구성</w:t>
      </w:r>
      <w:r>
        <w:rPr>
          <w:rFonts w:ascii="나눔바른고딕" w:eastAsia="나눔바른고딕" w:hAnsi="나눔바른고딕" w:cs="Perpetua" w:hint="eastAsia"/>
          <w:sz w:val="40"/>
        </w:rPr>
        <w:t>도</w:t>
      </w:r>
    </w:p>
    <w:p w:rsidR="009B5C0B" w:rsidRDefault="009B5C0B" w:rsidP="009B5C0B">
      <w:pPr>
        <w:spacing w:after="43" w:line="259" w:lineRule="auto"/>
        <w:rPr>
          <w:rFonts w:ascii="나눔바른고딕" w:eastAsia="나눔바른고딕" w:hAnsi="나눔바른고딕" w:cs="Perpetua"/>
          <w:sz w:val="40"/>
        </w:rPr>
      </w:pPr>
    </w:p>
    <w:p w:rsidR="009B5C0B" w:rsidRPr="009B5C0B" w:rsidRDefault="009B5C0B" w:rsidP="009B5C0B">
      <w:pPr>
        <w:spacing w:after="43" w:line="259" w:lineRule="auto"/>
        <w:rPr>
          <w:rFonts w:ascii="나눔바른고딕" w:eastAsia="나눔바른고딕" w:hAnsi="나눔바른고딕"/>
        </w:rPr>
      </w:pPr>
    </w:p>
    <w:p w:rsidR="009107A5" w:rsidRPr="009B5C0B" w:rsidRDefault="0007762E" w:rsidP="009107A5">
      <w:pPr>
        <w:numPr>
          <w:ilvl w:val="0"/>
          <w:numId w:val="11"/>
        </w:numPr>
        <w:spacing w:after="43" w:line="259" w:lineRule="auto"/>
        <w:ind w:hanging="360"/>
        <w:rPr>
          <w:rFonts w:ascii="나눔바른고딕" w:eastAsia="나눔바른고딕" w:hAnsi="나눔바른고딕"/>
        </w:rPr>
      </w:pPr>
      <w:r>
        <w:rPr>
          <w:rFonts w:ascii="맑은 고딕" w:eastAsia="맑은 고딕" w:hAnsi="맑은 고딕" w:cs="맑은 고딕" w:hint="eastAsia"/>
          <w:sz w:val="40"/>
        </w:rPr>
        <w:t xml:space="preserve"> </w:t>
      </w:r>
      <w:r w:rsidR="009107A5" w:rsidRPr="0007762E">
        <w:rPr>
          <w:rFonts w:ascii="나눔바른고딕" w:eastAsia="나눔바른고딕" w:hAnsi="나눔바른고딕" w:cs="맑은 고딕"/>
          <w:sz w:val="40"/>
        </w:rPr>
        <w:t>기능</w:t>
      </w:r>
      <w:r w:rsidR="009107A5" w:rsidRPr="0007762E">
        <w:rPr>
          <w:rFonts w:ascii="나눔바른고딕" w:eastAsia="나눔바른고딕" w:hAnsi="나눔바른고딕" w:cs="Perpetua"/>
          <w:sz w:val="40"/>
        </w:rPr>
        <w:t xml:space="preserve"> </w:t>
      </w:r>
    </w:p>
    <w:p w:rsidR="009B5C0B" w:rsidRDefault="009B5C0B" w:rsidP="009B5C0B">
      <w:pPr>
        <w:spacing w:after="43" w:line="259" w:lineRule="auto"/>
        <w:rPr>
          <w:rFonts w:ascii="나눔바른고딕" w:eastAsia="나눔바른고딕" w:hAnsi="나눔바른고딕" w:cs="Perpetua"/>
          <w:sz w:val="40"/>
        </w:rPr>
      </w:pPr>
    </w:p>
    <w:p w:rsidR="009B5C0B" w:rsidRPr="009B5C0B" w:rsidRDefault="009B5C0B" w:rsidP="009B5C0B">
      <w:pPr>
        <w:spacing w:after="43" w:line="259" w:lineRule="auto"/>
        <w:rPr>
          <w:rFonts w:ascii="나눔바른고딕" w:eastAsia="나눔바른고딕" w:hAnsi="나눔바른고딕"/>
        </w:rPr>
      </w:pPr>
    </w:p>
    <w:p w:rsidR="009107A5" w:rsidRPr="009B5C0B" w:rsidRDefault="009107A5" w:rsidP="009107A5">
      <w:pPr>
        <w:numPr>
          <w:ilvl w:val="0"/>
          <w:numId w:val="11"/>
        </w:numPr>
        <w:spacing w:after="43" w:line="259" w:lineRule="auto"/>
        <w:ind w:hanging="360"/>
        <w:rPr>
          <w:rFonts w:ascii="나눔바른고딕" w:eastAsia="나눔바른고딕" w:hAnsi="나눔바른고딕"/>
        </w:rPr>
      </w:pPr>
      <w:r>
        <w:rPr>
          <w:rFonts w:hint="eastAsia"/>
        </w:rPr>
        <w:t xml:space="preserve"> </w:t>
      </w:r>
      <w:r w:rsidR="0007762E">
        <w:t xml:space="preserve"> </w:t>
      </w:r>
      <w:r w:rsidRPr="0007762E">
        <w:rPr>
          <w:rFonts w:ascii="나눔바른고딕" w:eastAsia="나눔바른고딕" w:hAnsi="나눔바른고딕" w:hint="eastAsia"/>
          <w:sz w:val="40"/>
          <w:szCs w:val="40"/>
        </w:rPr>
        <w:t>부품 목록</w:t>
      </w:r>
    </w:p>
    <w:p w:rsidR="009B5C0B" w:rsidRDefault="009B5C0B" w:rsidP="002416C2">
      <w:pPr>
        <w:spacing w:after="0" w:line="414" w:lineRule="auto"/>
        <w:ind w:right="332"/>
        <w:rPr>
          <w:rFonts w:ascii="나눔바른고딕" w:eastAsia="나눔바른고딕" w:hAnsi="나눔바른고딕" w:cs="맑은 고딕"/>
          <w:b/>
          <w:sz w:val="40"/>
          <w:szCs w:val="40"/>
        </w:rPr>
      </w:pPr>
    </w:p>
    <w:p w:rsidR="009B5C0B" w:rsidRDefault="009B5C0B" w:rsidP="002416C2">
      <w:pPr>
        <w:spacing w:after="0" w:line="414" w:lineRule="auto"/>
        <w:ind w:right="332"/>
        <w:rPr>
          <w:rFonts w:ascii="나눔바른고딕" w:eastAsia="나눔바른고딕" w:hAnsi="나눔바른고딕" w:cs="맑은 고딕"/>
          <w:b/>
          <w:sz w:val="40"/>
          <w:szCs w:val="40"/>
        </w:rPr>
      </w:pPr>
    </w:p>
    <w:p w:rsidR="009B5C0B" w:rsidRDefault="009B5C0B" w:rsidP="002416C2">
      <w:pPr>
        <w:spacing w:after="0" w:line="414" w:lineRule="auto"/>
        <w:ind w:right="332"/>
        <w:rPr>
          <w:rFonts w:ascii="나눔바른고딕" w:eastAsia="나눔바른고딕" w:hAnsi="나눔바른고딕" w:cs="맑은 고딕"/>
          <w:b/>
          <w:sz w:val="40"/>
          <w:szCs w:val="40"/>
        </w:rPr>
      </w:pPr>
    </w:p>
    <w:p w:rsidR="00253C80" w:rsidRDefault="00253C80" w:rsidP="002416C2">
      <w:pPr>
        <w:spacing w:after="0" w:line="414" w:lineRule="auto"/>
        <w:ind w:right="332"/>
        <w:rPr>
          <w:rFonts w:ascii="나눔바른고딕" w:eastAsia="나눔바른고딕" w:hAnsi="나눔바른고딕" w:cs="맑은 고딕"/>
          <w:b/>
          <w:sz w:val="40"/>
          <w:szCs w:val="40"/>
        </w:rPr>
      </w:pPr>
    </w:p>
    <w:p w:rsidR="002416C2" w:rsidRPr="0007762E" w:rsidRDefault="002416C2" w:rsidP="002416C2">
      <w:pPr>
        <w:spacing w:after="0" w:line="414" w:lineRule="auto"/>
        <w:ind w:right="332"/>
        <w:rPr>
          <w:rFonts w:ascii="나눔바른고딕" w:eastAsia="나눔바른고딕" w:hAnsi="나눔바른고딕" w:cs="Perpetua"/>
          <w:b/>
          <w:sz w:val="40"/>
          <w:szCs w:val="40"/>
        </w:rPr>
      </w:pPr>
      <w:r w:rsidRPr="0007762E">
        <w:rPr>
          <w:rFonts w:ascii="나눔바른고딕" w:eastAsia="나눔바른고딕" w:hAnsi="나눔바른고딕" w:cs="맑은 고딕"/>
          <w:b/>
          <w:sz w:val="40"/>
          <w:szCs w:val="40"/>
        </w:rPr>
        <w:lastRenderedPageBreak/>
        <w:t>1.</w:t>
      </w:r>
      <w:r w:rsidR="009107A5" w:rsidRPr="0007762E">
        <w:rPr>
          <w:rFonts w:ascii="나눔바른고딕" w:eastAsia="나눔바른고딕" w:hAnsi="나눔바른고딕" w:cs="맑은 고딕" w:hint="eastAsia"/>
          <w:b/>
          <w:sz w:val="40"/>
          <w:szCs w:val="40"/>
        </w:rPr>
        <w:t xml:space="preserve"> </w:t>
      </w:r>
      <w:r w:rsidR="009107A5" w:rsidRPr="0007762E">
        <w:rPr>
          <w:rFonts w:ascii="나눔바른고딕" w:eastAsia="나눔바른고딕" w:hAnsi="나눔바른고딕" w:cs="맑은 고딕"/>
          <w:b/>
          <w:sz w:val="40"/>
          <w:szCs w:val="40"/>
        </w:rPr>
        <w:t>제품</w:t>
      </w:r>
      <w:r w:rsidR="009107A5" w:rsidRPr="0007762E">
        <w:rPr>
          <w:rFonts w:ascii="나눔바른고딕" w:eastAsia="나눔바른고딕" w:hAnsi="나눔바른고딕" w:cs="Perpetua"/>
          <w:b/>
          <w:sz w:val="40"/>
          <w:szCs w:val="40"/>
        </w:rPr>
        <w:t xml:space="preserve"> </w:t>
      </w:r>
      <w:r w:rsidR="009107A5" w:rsidRPr="0007762E">
        <w:rPr>
          <w:rFonts w:ascii="나눔바른고딕" w:eastAsia="나눔바른고딕" w:hAnsi="나눔바른고딕" w:cs="맑은 고딕"/>
          <w:b/>
          <w:sz w:val="40"/>
          <w:szCs w:val="40"/>
        </w:rPr>
        <w:t>소개</w:t>
      </w:r>
      <w:r w:rsidR="009107A5" w:rsidRPr="0007762E">
        <w:rPr>
          <w:rFonts w:ascii="나눔바른고딕" w:eastAsia="나눔바른고딕" w:hAnsi="나눔바른고딕" w:cs="Perpetua"/>
          <w:b/>
          <w:sz w:val="40"/>
          <w:szCs w:val="40"/>
        </w:rPr>
        <w:t xml:space="preserve"> </w:t>
      </w:r>
    </w:p>
    <w:p w:rsidR="009107A5" w:rsidRDefault="00253C80" w:rsidP="00253C80">
      <w:pPr>
        <w:spacing w:after="0"/>
        <w:ind w:left="720" w:right="332"/>
        <w:jc w:val="both"/>
        <w:rPr>
          <w:rFonts w:ascii="Microsoft NeoGothic" w:eastAsia="Microsoft NeoGothic" w:hAnsi="Microsoft NeoGothic" w:cs="Perpetua"/>
        </w:rPr>
      </w:pPr>
      <w:r>
        <w:rPr>
          <w:rFonts w:ascii="Microsoft NeoGothic" w:eastAsia="Microsoft NeoGothic" w:hAnsi="Microsoft NeoGothic" w:cs="바탕" w:hint="eastAsia"/>
        </w:rPr>
        <w:t xml:space="preserve">저희 제품은 </w:t>
      </w:r>
      <w:r w:rsidR="009107A5" w:rsidRPr="0007762E">
        <w:rPr>
          <w:rFonts w:ascii="Microsoft NeoGothic" w:eastAsia="Microsoft NeoGothic" w:hAnsi="Microsoft NeoGothic" w:cs="바탕"/>
        </w:rPr>
        <w:t>주변환경의</w:t>
      </w:r>
      <w:r w:rsidR="009107A5" w:rsidRPr="0007762E">
        <w:rPr>
          <w:rFonts w:ascii="Microsoft NeoGothic" w:eastAsia="Microsoft NeoGothic" w:hAnsi="Microsoft NeoGothic" w:cs="Perpetua"/>
        </w:rPr>
        <w:t xml:space="preserve"> </w:t>
      </w:r>
      <w:r w:rsidR="009107A5" w:rsidRPr="0007762E">
        <w:rPr>
          <w:rFonts w:ascii="Microsoft NeoGothic" w:eastAsia="Microsoft NeoGothic" w:hAnsi="Microsoft NeoGothic" w:cs="바탕"/>
        </w:rPr>
        <w:t>온도에</w:t>
      </w:r>
      <w:r w:rsidR="009107A5" w:rsidRPr="0007762E">
        <w:rPr>
          <w:rFonts w:ascii="Microsoft NeoGothic" w:eastAsia="Microsoft NeoGothic" w:hAnsi="Microsoft NeoGothic" w:cs="Perpetua"/>
        </w:rPr>
        <w:t xml:space="preserve"> </w:t>
      </w:r>
      <w:r w:rsidR="009107A5" w:rsidRPr="0007762E">
        <w:rPr>
          <w:rFonts w:ascii="Microsoft NeoGothic" w:eastAsia="Microsoft NeoGothic" w:hAnsi="Microsoft NeoGothic" w:cs="바탕"/>
        </w:rPr>
        <w:t>따라서</w:t>
      </w:r>
      <w:r w:rsidR="009107A5" w:rsidRPr="0007762E">
        <w:rPr>
          <w:rFonts w:ascii="Microsoft NeoGothic" w:eastAsia="Microsoft NeoGothic" w:hAnsi="Microsoft NeoGothic" w:cs="Perpetua"/>
        </w:rPr>
        <w:t xml:space="preserve"> </w:t>
      </w:r>
      <w:r w:rsidR="009107A5" w:rsidRPr="0007762E">
        <w:rPr>
          <w:rFonts w:ascii="Microsoft NeoGothic" w:eastAsia="Microsoft NeoGothic" w:hAnsi="Microsoft NeoGothic" w:cs="바탕"/>
        </w:rPr>
        <w:t>색상이</w:t>
      </w:r>
      <w:r w:rsidR="009107A5" w:rsidRPr="0007762E">
        <w:rPr>
          <w:rFonts w:ascii="Microsoft NeoGothic" w:eastAsia="Microsoft NeoGothic" w:hAnsi="Microsoft NeoGothic" w:cs="Perpetua"/>
        </w:rPr>
        <w:t xml:space="preserve"> </w:t>
      </w:r>
      <w:r w:rsidR="009107A5" w:rsidRPr="0007762E">
        <w:rPr>
          <w:rFonts w:ascii="Microsoft NeoGothic" w:eastAsia="Microsoft NeoGothic" w:hAnsi="Microsoft NeoGothic" w:cs="바탕"/>
        </w:rPr>
        <w:t>변화하는</w:t>
      </w:r>
      <w:r w:rsidR="009107A5" w:rsidRPr="0007762E">
        <w:rPr>
          <w:rFonts w:ascii="Microsoft NeoGothic" w:eastAsia="Microsoft NeoGothic" w:hAnsi="Microsoft NeoGothic" w:cs="Perpetua"/>
        </w:rPr>
        <w:t xml:space="preserve"> </w:t>
      </w:r>
      <w:proofErr w:type="spellStart"/>
      <w:r w:rsidR="009107A5" w:rsidRPr="0007762E">
        <w:rPr>
          <w:rFonts w:ascii="Microsoft NeoGothic" w:eastAsia="Microsoft NeoGothic" w:hAnsi="Microsoft NeoGothic" w:cs="바탕"/>
        </w:rPr>
        <w:t>무드등</w:t>
      </w:r>
      <w:proofErr w:type="spellEnd"/>
      <w:r w:rsidR="009107A5" w:rsidRPr="0007762E">
        <w:rPr>
          <w:rFonts w:ascii="Microsoft NeoGothic" w:eastAsia="Microsoft NeoGothic" w:hAnsi="Microsoft NeoGothic" w:cs="Perpetua"/>
        </w:rPr>
        <w:t xml:space="preserve"> </w:t>
      </w:r>
      <w:r w:rsidR="009107A5" w:rsidRPr="0007762E">
        <w:rPr>
          <w:rFonts w:ascii="Microsoft NeoGothic" w:eastAsia="Microsoft NeoGothic" w:hAnsi="Microsoft NeoGothic" w:cs="바탕"/>
        </w:rPr>
        <w:t>입니다</w:t>
      </w:r>
      <w:r w:rsidR="007C2B5E">
        <w:rPr>
          <w:rFonts w:ascii="Microsoft NeoGothic" w:eastAsia="Microsoft NeoGothic" w:hAnsi="Microsoft NeoGothic" w:cs="Perpetua"/>
        </w:rPr>
        <w:t xml:space="preserve">. </w:t>
      </w:r>
      <w:r>
        <w:rPr>
          <w:rFonts w:ascii="Microsoft NeoGothic" w:eastAsia="Microsoft NeoGothic" w:hAnsi="Microsoft NeoGothic" w:cs="Perpetua" w:hint="eastAsia"/>
        </w:rPr>
        <w:t>온도가 낮으면 따뜻한 계열의 색상을,</w:t>
      </w:r>
      <w:r>
        <w:rPr>
          <w:rFonts w:ascii="Microsoft NeoGothic" w:eastAsia="Microsoft NeoGothic" w:hAnsi="Microsoft NeoGothic" w:cs="Perpetua"/>
        </w:rPr>
        <w:t xml:space="preserve"> </w:t>
      </w:r>
      <w:r>
        <w:rPr>
          <w:rFonts w:ascii="Microsoft NeoGothic" w:eastAsia="Microsoft NeoGothic" w:hAnsi="Microsoft NeoGothic" w:cs="Perpetua" w:hint="eastAsia"/>
        </w:rPr>
        <w:t>온도가 높으면 차가운 계열의 색상을 발하게 됩니다.</w:t>
      </w:r>
      <w:r>
        <w:rPr>
          <w:rFonts w:ascii="Microsoft NeoGothic" w:eastAsia="Microsoft NeoGothic" w:hAnsi="Microsoft NeoGothic" w:cs="Perpetua"/>
        </w:rPr>
        <w:t xml:space="preserve"> </w:t>
      </w:r>
      <w:r w:rsidR="009107A5" w:rsidRPr="0007762E">
        <w:rPr>
          <w:rFonts w:ascii="Microsoft NeoGothic" w:eastAsia="Microsoft NeoGothic" w:hAnsi="Microsoft NeoGothic" w:cs="바탕"/>
        </w:rPr>
        <w:t>조명</w:t>
      </w:r>
      <w:r w:rsidR="009107A5" w:rsidRPr="0007762E">
        <w:rPr>
          <w:rFonts w:ascii="Microsoft NeoGothic" w:eastAsia="Microsoft NeoGothic" w:hAnsi="Microsoft NeoGothic" w:cs="Perpetua"/>
        </w:rPr>
        <w:t xml:space="preserve"> </w:t>
      </w:r>
      <w:r w:rsidR="009107A5" w:rsidRPr="0007762E">
        <w:rPr>
          <w:rFonts w:ascii="Microsoft NeoGothic" w:eastAsia="Microsoft NeoGothic" w:hAnsi="Microsoft NeoGothic" w:cs="바탕"/>
        </w:rPr>
        <w:t>밝기는</w:t>
      </w:r>
      <w:r w:rsidR="009B0E19">
        <w:rPr>
          <w:rFonts w:ascii="Microsoft NeoGothic" w:eastAsia="Microsoft NeoGothic" w:hAnsi="Microsoft NeoGothic" w:cs="Perpetua"/>
        </w:rPr>
        <w:t xml:space="preserve"> 5</w:t>
      </w:r>
      <w:r w:rsidR="009107A5" w:rsidRPr="0007762E">
        <w:rPr>
          <w:rFonts w:ascii="Microsoft NeoGothic" w:eastAsia="Microsoft NeoGothic" w:hAnsi="Microsoft NeoGothic" w:cs="Perpetua"/>
        </w:rPr>
        <w:t xml:space="preserve"> </w:t>
      </w:r>
      <w:r w:rsidR="009107A5" w:rsidRPr="0007762E">
        <w:rPr>
          <w:rFonts w:ascii="Microsoft NeoGothic" w:eastAsia="Microsoft NeoGothic" w:hAnsi="Microsoft NeoGothic" w:cs="바탕"/>
        </w:rPr>
        <w:t>단계로</w:t>
      </w:r>
      <w:r w:rsidR="009107A5" w:rsidRPr="0007762E">
        <w:rPr>
          <w:rFonts w:ascii="Microsoft NeoGothic" w:eastAsia="Microsoft NeoGothic" w:hAnsi="Microsoft NeoGothic" w:cs="Perpetua"/>
        </w:rPr>
        <w:t xml:space="preserve"> </w:t>
      </w:r>
      <w:r>
        <w:rPr>
          <w:rFonts w:ascii="Microsoft NeoGothic" w:eastAsia="Microsoft NeoGothic" w:hAnsi="Microsoft NeoGothic" w:cs="바탕"/>
        </w:rPr>
        <w:t>나누어</w:t>
      </w:r>
      <w:r>
        <w:rPr>
          <w:rFonts w:ascii="Microsoft NeoGothic" w:eastAsia="Microsoft NeoGothic" w:hAnsi="Microsoft NeoGothic" w:cs="바탕" w:hint="eastAsia"/>
        </w:rPr>
        <w:t>지며,</w:t>
      </w:r>
      <w:r>
        <w:rPr>
          <w:rFonts w:ascii="Microsoft NeoGothic" w:eastAsia="Microsoft NeoGothic" w:hAnsi="Microsoft NeoGothic" w:cs="바탕"/>
        </w:rPr>
        <w:t xml:space="preserve"> </w:t>
      </w:r>
      <w:r>
        <w:rPr>
          <w:rFonts w:ascii="Microsoft NeoGothic" w:eastAsia="Microsoft NeoGothic" w:hAnsi="Microsoft NeoGothic" w:cs="바탕" w:hint="eastAsia"/>
        </w:rPr>
        <w:t>제품의 조작은 두 개의 터치센서를 이용해 이루어집니다.</w:t>
      </w:r>
      <w:r>
        <w:rPr>
          <w:rFonts w:ascii="Microsoft NeoGothic" w:eastAsia="Microsoft NeoGothic" w:hAnsi="Microsoft NeoGothic" w:cs="바탕"/>
        </w:rPr>
        <w:t xml:space="preserve"> </w:t>
      </w:r>
      <w:r>
        <w:rPr>
          <w:rFonts w:ascii="Microsoft NeoGothic" w:eastAsia="Microsoft NeoGothic" w:hAnsi="Microsoft NeoGothic" w:cs="Perpetua" w:hint="eastAsia"/>
        </w:rPr>
        <w:t>첫 번째 터치 센서에서는 밝기 조절 기능을 하고,</w:t>
      </w:r>
      <w:r>
        <w:rPr>
          <w:rFonts w:ascii="Microsoft NeoGothic" w:eastAsia="Microsoft NeoGothic" w:hAnsi="Microsoft NeoGothic" w:cs="Perpetua"/>
        </w:rPr>
        <w:t xml:space="preserve"> </w:t>
      </w:r>
      <w:r>
        <w:rPr>
          <w:rFonts w:ascii="Microsoft NeoGothic" w:eastAsia="Microsoft NeoGothic" w:hAnsi="Microsoft NeoGothic" w:cs="Perpetua" w:hint="eastAsia"/>
        </w:rPr>
        <w:t>두 번째 터치 센서에서는 조명의 색상을 바꾸는 기능을 합니다.</w:t>
      </w:r>
      <w:r>
        <w:rPr>
          <w:rFonts w:ascii="Microsoft NeoGothic" w:eastAsia="Microsoft NeoGothic" w:hAnsi="Microsoft NeoGothic" w:cs="Perpetua"/>
        </w:rPr>
        <w:t xml:space="preserve"> </w:t>
      </w:r>
      <w:r>
        <w:rPr>
          <w:rFonts w:ascii="Microsoft NeoGothic" w:eastAsia="Microsoft NeoGothic" w:hAnsi="Microsoft NeoGothic" w:cs="Perpetua" w:hint="eastAsia"/>
        </w:rPr>
        <w:t>배터리를 이용해 전원을 공급하는 케이블이 없어도 작동이 가능하며,</w:t>
      </w:r>
      <w:r>
        <w:rPr>
          <w:rFonts w:ascii="Microsoft NeoGothic" w:eastAsia="Microsoft NeoGothic" w:hAnsi="Microsoft NeoGothic" w:cs="Perpetua"/>
        </w:rPr>
        <w:t xml:space="preserve"> </w:t>
      </w:r>
      <w:r w:rsidR="009107A5" w:rsidRPr="0007762E">
        <w:rPr>
          <w:rFonts w:ascii="Microsoft NeoGothic" w:eastAsia="Microsoft NeoGothic" w:hAnsi="Microsoft NeoGothic" w:cs="Perpetua"/>
        </w:rPr>
        <w:t xml:space="preserve">RGB LED </w:t>
      </w:r>
      <w:r w:rsidR="009107A5" w:rsidRPr="0007762E">
        <w:rPr>
          <w:rFonts w:ascii="Microsoft NeoGothic" w:eastAsia="Microsoft NeoGothic" w:hAnsi="Microsoft NeoGothic" w:cs="바탕"/>
        </w:rPr>
        <w:t>모듈을</w:t>
      </w:r>
      <w:r w:rsidR="009107A5" w:rsidRPr="0007762E">
        <w:rPr>
          <w:rFonts w:ascii="Microsoft NeoGothic" w:eastAsia="Microsoft NeoGothic" w:hAnsi="Microsoft NeoGothic" w:cs="Perpetua"/>
        </w:rPr>
        <w:t xml:space="preserve"> </w:t>
      </w:r>
      <w:r w:rsidR="009107A5" w:rsidRPr="0007762E">
        <w:rPr>
          <w:rFonts w:ascii="Microsoft NeoGothic" w:eastAsia="Microsoft NeoGothic" w:hAnsi="Microsoft NeoGothic" w:cs="바탕"/>
        </w:rPr>
        <w:t>이용해</w:t>
      </w:r>
      <w:r w:rsidR="009107A5" w:rsidRPr="0007762E">
        <w:rPr>
          <w:rFonts w:ascii="Microsoft NeoGothic" w:eastAsia="Microsoft NeoGothic" w:hAnsi="Microsoft NeoGothic" w:cs="Perpetua"/>
        </w:rPr>
        <w:t xml:space="preserve"> </w:t>
      </w:r>
      <w:r w:rsidR="009107A5" w:rsidRPr="0007762E">
        <w:rPr>
          <w:rFonts w:ascii="Microsoft NeoGothic" w:eastAsia="Microsoft NeoGothic" w:hAnsi="Microsoft NeoGothic" w:cs="바탕"/>
        </w:rPr>
        <w:t>배터리</w:t>
      </w:r>
      <w:r w:rsidR="009107A5" w:rsidRPr="0007762E">
        <w:rPr>
          <w:rFonts w:ascii="Microsoft NeoGothic" w:eastAsia="Microsoft NeoGothic" w:hAnsi="Microsoft NeoGothic" w:cs="Perpetua"/>
        </w:rPr>
        <w:t xml:space="preserve"> </w:t>
      </w:r>
      <w:r w:rsidR="009107A5" w:rsidRPr="0007762E">
        <w:rPr>
          <w:rFonts w:ascii="Microsoft NeoGothic" w:eastAsia="Microsoft NeoGothic" w:hAnsi="Microsoft NeoGothic" w:cs="바탕"/>
        </w:rPr>
        <w:t>잔량을</w:t>
      </w:r>
      <w:r w:rsidR="009107A5" w:rsidRPr="0007762E">
        <w:rPr>
          <w:rFonts w:ascii="Microsoft NeoGothic" w:eastAsia="Microsoft NeoGothic" w:hAnsi="Microsoft NeoGothic" w:cs="Perpetua"/>
        </w:rPr>
        <w:t xml:space="preserve"> </w:t>
      </w:r>
      <w:r w:rsidR="009107A5" w:rsidRPr="0007762E">
        <w:rPr>
          <w:rFonts w:ascii="Microsoft NeoGothic" w:eastAsia="Microsoft NeoGothic" w:hAnsi="Microsoft NeoGothic" w:cs="바탕"/>
        </w:rPr>
        <w:t>표시합니다</w:t>
      </w:r>
      <w:r w:rsidR="009107A5" w:rsidRPr="0007762E">
        <w:rPr>
          <w:rFonts w:ascii="Microsoft NeoGothic" w:eastAsia="Microsoft NeoGothic" w:hAnsi="Microsoft NeoGothic" w:cs="Perpetua"/>
        </w:rPr>
        <w:t xml:space="preserve">. </w:t>
      </w:r>
      <w:r w:rsidR="00E67EE2">
        <w:rPr>
          <w:rFonts w:ascii="Microsoft NeoGothic" w:eastAsia="Microsoft NeoGothic" w:hAnsi="Microsoft NeoGothic" w:cs="Perpetua" w:hint="eastAsia"/>
        </w:rPr>
        <w:t xml:space="preserve">배터리의 충전은 마이크로 </w:t>
      </w:r>
      <w:r w:rsidR="00E67EE2">
        <w:rPr>
          <w:rFonts w:ascii="Microsoft NeoGothic" w:eastAsia="Microsoft NeoGothic" w:hAnsi="Microsoft NeoGothic" w:cs="Perpetua"/>
        </w:rPr>
        <w:t>5</w:t>
      </w:r>
      <w:r w:rsidR="00E67EE2">
        <w:rPr>
          <w:rFonts w:ascii="Microsoft NeoGothic" w:eastAsia="Microsoft NeoGothic" w:hAnsi="Microsoft NeoGothic" w:cs="Perpetua" w:hint="eastAsia"/>
        </w:rPr>
        <w:t xml:space="preserve">핀 </w:t>
      </w:r>
      <w:r w:rsidR="00E67EE2">
        <w:rPr>
          <w:rFonts w:ascii="Microsoft NeoGothic" w:eastAsia="Microsoft NeoGothic" w:hAnsi="Microsoft NeoGothic" w:cs="Perpetua"/>
        </w:rPr>
        <w:t xml:space="preserve">USB </w:t>
      </w:r>
      <w:r w:rsidR="00E67EE2">
        <w:rPr>
          <w:rFonts w:ascii="Microsoft NeoGothic" w:eastAsia="Microsoft NeoGothic" w:hAnsi="Microsoft NeoGothic" w:cs="Perpetua" w:hint="eastAsia"/>
        </w:rPr>
        <w:t>케이블을 이용합니다.</w:t>
      </w:r>
      <w:r w:rsidR="00E67EE2">
        <w:rPr>
          <w:rFonts w:ascii="Microsoft NeoGothic" w:eastAsia="Microsoft NeoGothic" w:hAnsi="Microsoft NeoGothic" w:cs="Perpetua"/>
        </w:rPr>
        <w:t xml:space="preserve"> </w:t>
      </w:r>
      <w:r>
        <w:rPr>
          <w:rFonts w:ascii="Microsoft NeoGothic" w:eastAsia="Microsoft NeoGothic" w:hAnsi="Microsoft NeoGothic" w:cs="Perpetua" w:hint="eastAsia"/>
        </w:rPr>
        <w:t xml:space="preserve">제품의 </w:t>
      </w:r>
      <w:r>
        <w:rPr>
          <w:rFonts w:ascii="Microsoft NeoGothic" w:eastAsia="Microsoft NeoGothic" w:hAnsi="Microsoft NeoGothic" w:cs="Perpetua"/>
        </w:rPr>
        <w:t>On/Off</w:t>
      </w:r>
      <w:r>
        <w:rPr>
          <w:rFonts w:ascii="Microsoft NeoGothic" w:eastAsia="Microsoft NeoGothic" w:hAnsi="Microsoft NeoGothic" w:cs="Perpetua" w:hint="eastAsia"/>
        </w:rPr>
        <w:t xml:space="preserve">는 </w:t>
      </w:r>
      <w:proofErr w:type="spellStart"/>
      <w:r>
        <w:rPr>
          <w:rFonts w:ascii="Microsoft NeoGothic" w:eastAsia="Microsoft NeoGothic" w:hAnsi="Microsoft NeoGothic" w:cs="Perpetua" w:hint="eastAsia"/>
        </w:rPr>
        <w:t>태양전지충전쉴드를</w:t>
      </w:r>
      <w:proofErr w:type="spellEnd"/>
      <w:r>
        <w:rPr>
          <w:rFonts w:ascii="Microsoft NeoGothic" w:eastAsia="Microsoft NeoGothic" w:hAnsi="Microsoft NeoGothic" w:cs="Perpetua" w:hint="eastAsia"/>
        </w:rPr>
        <w:t xml:space="preserve"> 이용합니다.</w:t>
      </w:r>
      <w:r w:rsidR="00E67EE2">
        <w:rPr>
          <w:rFonts w:ascii="Microsoft NeoGothic" w:eastAsia="Microsoft NeoGothic" w:hAnsi="Microsoft NeoGothic" w:cs="Perpetua"/>
        </w:rPr>
        <w:t xml:space="preserve"> </w:t>
      </w:r>
    </w:p>
    <w:p w:rsidR="00253C80" w:rsidRDefault="00253C80" w:rsidP="00253C80">
      <w:pPr>
        <w:spacing w:after="0"/>
        <w:ind w:left="720" w:right="332"/>
        <w:jc w:val="both"/>
        <w:rPr>
          <w:rFonts w:ascii="Microsoft NeoGothic" w:eastAsia="Microsoft NeoGothic" w:hAnsi="Microsoft NeoGothic" w:cs="Perpetua"/>
        </w:rPr>
      </w:pPr>
    </w:p>
    <w:p w:rsidR="00253C80" w:rsidRDefault="00253C80" w:rsidP="00253C80">
      <w:pPr>
        <w:spacing w:after="0"/>
        <w:ind w:left="720" w:right="332"/>
        <w:jc w:val="both"/>
        <w:rPr>
          <w:rFonts w:ascii="Microsoft NeoGothic" w:eastAsia="Microsoft NeoGothic" w:hAnsi="Microsoft NeoGothic" w:cs="Perpetua"/>
        </w:rPr>
      </w:pPr>
    </w:p>
    <w:p w:rsidR="00253C80" w:rsidRDefault="00253C80" w:rsidP="00253C80">
      <w:pPr>
        <w:spacing w:after="0"/>
        <w:ind w:left="720" w:right="332"/>
        <w:jc w:val="both"/>
        <w:rPr>
          <w:rFonts w:ascii="Microsoft NeoGothic" w:eastAsia="Microsoft NeoGothic" w:hAnsi="Microsoft NeoGothic" w:cs="Perpetua"/>
        </w:rPr>
      </w:pPr>
    </w:p>
    <w:p w:rsidR="00253C80" w:rsidRDefault="00253C80" w:rsidP="00253C80">
      <w:pPr>
        <w:keepNext/>
        <w:spacing w:after="0"/>
        <w:ind w:left="720" w:right="332"/>
        <w:jc w:val="center"/>
      </w:pPr>
      <w:r w:rsidRPr="0060279A">
        <w:rPr>
          <w:rFonts w:ascii="Perpetua" w:eastAsia="Perpetua" w:hAnsi="Perpetua" w:cs="Perpetua"/>
          <w:noProof/>
          <w:sz w:val="24"/>
        </w:rPr>
        <w:drawing>
          <wp:inline distT="0" distB="0" distL="0" distR="0" wp14:anchorId="5DE42136" wp14:editId="13DAF1FB">
            <wp:extent cx="2454456" cy="3681684"/>
            <wp:effectExtent l="0" t="0" r="3175" b="0"/>
            <wp:docPr id="1" name="그림 1" descr="C:\Users\wlwhs\Downloads\2J0A64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lwhs\Downloads\2J0A6411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4456" cy="36816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3C80" w:rsidRPr="00253C80" w:rsidRDefault="00253C80" w:rsidP="00253C80">
      <w:pPr>
        <w:pStyle w:val="a7"/>
        <w:jc w:val="center"/>
        <w:rPr>
          <w:rFonts w:ascii="Microsoft NeoGothic" w:eastAsia="Microsoft NeoGothic" w:hAnsi="Microsoft NeoGothic" w:cs="Perpetua"/>
        </w:rPr>
      </w:pPr>
      <w:r>
        <w:t xml:space="preserve">        Figure </w:t>
      </w:r>
      <w:fldSimple w:instr=" SEQ Figure \* ARABIC ">
        <w:r w:rsidR="005870E8">
          <w:rPr>
            <w:noProof/>
          </w:rPr>
          <w:t>1</w:t>
        </w:r>
      </w:fldSimple>
      <w:r>
        <w:t xml:space="preserve"> </w:t>
      </w:r>
      <w:r>
        <w:rPr>
          <w:rFonts w:hint="eastAsia"/>
        </w:rPr>
        <w:t>참고</w:t>
      </w:r>
      <w:r>
        <w:rPr>
          <w:rFonts w:hint="eastAsia"/>
        </w:rPr>
        <w:t xml:space="preserve"> </w:t>
      </w:r>
      <w:r>
        <w:rPr>
          <w:rFonts w:hint="eastAsia"/>
        </w:rPr>
        <w:t>사진</w:t>
      </w:r>
    </w:p>
    <w:p w:rsidR="009107A5" w:rsidRDefault="009107A5" w:rsidP="009107A5"/>
    <w:p w:rsidR="009107A5" w:rsidRDefault="009107A5" w:rsidP="009107A5"/>
    <w:p w:rsidR="002416C2" w:rsidRDefault="002416C2" w:rsidP="009107A5"/>
    <w:p w:rsidR="002416C2" w:rsidRDefault="002416C2" w:rsidP="009107A5"/>
    <w:p w:rsidR="009B5C0B" w:rsidRDefault="009B5C0B" w:rsidP="002416C2">
      <w:pPr>
        <w:spacing w:after="152" w:line="259" w:lineRule="auto"/>
        <w:ind w:right="332"/>
        <w:rPr>
          <w:rFonts w:ascii="나눔바른고딕" w:eastAsia="나눔바른고딕" w:hAnsi="나눔바른고딕" w:cs="맑은 고딕"/>
          <w:b/>
          <w:sz w:val="40"/>
          <w:szCs w:val="40"/>
        </w:rPr>
      </w:pPr>
    </w:p>
    <w:p w:rsidR="009B5C0B" w:rsidRDefault="0086231F" w:rsidP="002416C2">
      <w:pPr>
        <w:spacing w:after="152" w:line="259" w:lineRule="auto"/>
        <w:ind w:right="332"/>
        <w:rPr>
          <w:rFonts w:ascii="나눔바른고딕" w:eastAsia="나눔바른고딕" w:hAnsi="나눔바른고딕" w:cs="맑은 고딕"/>
          <w:b/>
          <w:sz w:val="40"/>
          <w:szCs w:val="40"/>
        </w:rPr>
      </w:pPr>
      <w:r>
        <w:rPr>
          <w:rFonts w:ascii="나눔바른고딕" w:eastAsia="나눔바른고딕" w:hAnsi="나눔바른고딕" w:cs="맑은 고딕" w:hint="eastAsia"/>
          <w:b/>
          <w:sz w:val="40"/>
          <w:szCs w:val="40"/>
        </w:rPr>
        <w:lastRenderedPageBreak/>
        <w:t>2</w:t>
      </w:r>
      <w:r w:rsidR="009B5C0B">
        <w:rPr>
          <w:rFonts w:ascii="나눔바른고딕" w:eastAsia="나눔바른고딕" w:hAnsi="나눔바른고딕" w:cs="맑은 고딕" w:hint="eastAsia"/>
          <w:b/>
          <w:sz w:val="40"/>
          <w:szCs w:val="40"/>
        </w:rPr>
        <w:t xml:space="preserve">. 제품 </w:t>
      </w:r>
      <w:r w:rsidR="00953E7D">
        <w:rPr>
          <w:rFonts w:ascii="나눔바른고딕" w:eastAsia="나눔바른고딕" w:hAnsi="나눔바른고딕" w:cs="맑은 고딕" w:hint="eastAsia"/>
          <w:b/>
          <w:sz w:val="40"/>
          <w:szCs w:val="40"/>
        </w:rPr>
        <w:t>구성</w:t>
      </w:r>
      <w:r w:rsidR="009B5C0B">
        <w:rPr>
          <w:rFonts w:ascii="나눔바른고딕" w:eastAsia="나눔바른고딕" w:hAnsi="나눔바른고딕" w:cs="맑은 고딕" w:hint="eastAsia"/>
          <w:b/>
          <w:sz w:val="40"/>
          <w:szCs w:val="40"/>
        </w:rPr>
        <w:t>도</w:t>
      </w:r>
    </w:p>
    <w:p w:rsidR="009B5C0B" w:rsidRPr="009B5C0B" w:rsidRDefault="009B5C0B" w:rsidP="002416C2">
      <w:pPr>
        <w:spacing w:after="152" w:line="259" w:lineRule="auto"/>
        <w:ind w:right="332"/>
        <w:rPr>
          <w:rFonts w:ascii="나눔바른고딕" w:eastAsia="나눔바른고딕" w:hAnsi="나눔바른고딕" w:cs="맑은 고딕"/>
          <w:sz w:val="20"/>
        </w:rPr>
      </w:pPr>
    </w:p>
    <w:p w:rsidR="009B5C0B" w:rsidRDefault="009B5C0B" w:rsidP="002416C2">
      <w:pPr>
        <w:spacing w:after="152" w:line="259" w:lineRule="auto"/>
        <w:ind w:right="332"/>
        <w:rPr>
          <w:rFonts w:ascii="나눔바른고딕" w:eastAsia="나눔바른고딕" w:hAnsi="나눔바른고딕" w:cs="맑은 고딕"/>
          <w:sz w:val="20"/>
        </w:rPr>
      </w:pPr>
    </w:p>
    <w:p w:rsidR="00C45E6D" w:rsidRDefault="00FB19D9" w:rsidP="002416C2">
      <w:pPr>
        <w:spacing w:after="152" w:line="259" w:lineRule="auto"/>
        <w:ind w:right="332"/>
        <w:rPr>
          <w:rFonts w:ascii="나눔바른고딕" w:eastAsia="나눔바른고딕" w:hAnsi="나눔바른고딕" w:cs="맑은 고딕"/>
          <w:sz w:val="20"/>
        </w:rPr>
      </w:pPr>
      <w:r>
        <w:rPr>
          <w:noProof/>
        </w:rPr>
        <w:drawing>
          <wp:anchor distT="0" distB="0" distL="114300" distR="114300" simplePos="0" relativeHeight="251663872" behindDoc="0" locked="0" layoutInCell="1" allowOverlap="1">
            <wp:simplePos x="0" y="0"/>
            <wp:positionH relativeFrom="margin">
              <wp:posOffset>455930</wp:posOffset>
            </wp:positionH>
            <wp:positionV relativeFrom="paragraph">
              <wp:posOffset>10160</wp:posOffset>
            </wp:positionV>
            <wp:extent cx="4863465" cy="1691640"/>
            <wp:effectExtent l="0" t="0" r="0" b="3810"/>
            <wp:wrapSquare wrapText="bothSides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294" t="43512" r="27108" b="29110"/>
                    <a:stretch/>
                  </pic:blipFill>
                  <pic:spPr bwMode="auto">
                    <a:xfrm>
                      <a:off x="0" y="0"/>
                      <a:ext cx="4863465" cy="1691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C45E6D" w:rsidRDefault="00C45E6D" w:rsidP="002416C2">
      <w:pPr>
        <w:spacing w:after="152" w:line="259" w:lineRule="auto"/>
        <w:ind w:right="332"/>
        <w:rPr>
          <w:rFonts w:ascii="나눔바른고딕" w:eastAsia="나눔바른고딕" w:hAnsi="나눔바른고딕" w:cs="맑은 고딕"/>
          <w:sz w:val="20"/>
        </w:rPr>
      </w:pPr>
    </w:p>
    <w:p w:rsidR="00C45E6D" w:rsidRDefault="00C45E6D" w:rsidP="002416C2">
      <w:pPr>
        <w:spacing w:after="152" w:line="259" w:lineRule="auto"/>
        <w:ind w:right="332"/>
        <w:rPr>
          <w:rFonts w:ascii="나눔바른고딕" w:eastAsia="나눔바른고딕" w:hAnsi="나눔바른고딕" w:cs="맑은 고딕"/>
          <w:sz w:val="20"/>
        </w:rPr>
      </w:pPr>
    </w:p>
    <w:p w:rsidR="00C45E6D" w:rsidRDefault="00C45E6D" w:rsidP="002416C2">
      <w:pPr>
        <w:spacing w:after="152" w:line="259" w:lineRule="auto"/>
        <w:ind w:right="332"/>
        <w:rPr>
          <w:rFonts w:ascii="나눔바른고딕" w:eastAsia="나눔바른고딕" w:hAnsi="나눔바른고딕" w:cs="맑은 고딕"/>
          <w:sz w:val="20"/>
        </w:rPr>
      </w:pPr>
    </w:p>
    <w:p w:rsidR="00C45E6D" w:rsidRDefault="00C45E6D" w:rsidP="00FB19D9">
      <w:pPr>
        <w:spacing w:after="152" w:line="259" w:lineRule="auto"/>
        <w:ind w:right="332"/>
        <w:jc w:val="center"/>
        <w:rPr>
          <w:rFonts w:ascii="나눔바른고딕" w:eastAsia="나눔바른고딕" w:hAnsi="나눔바른고딕" w:cs="맑은 고딕"/>
          <w:sz w:val="20"/>
        </w:rPr>
      </w:pPr>
    </w:p>
    <w:p w:rsidR="00C45E6D" w:rsidRDefault="00FB19D9" w:rsidP="002416C2">
      <w:pPr>
        <w:spacing w:after="152" w:line="259" w:lineRule="auto"/>
        <w:ind w:right="332"/>
        <w:rPr>
          <w:rFonts w:ascii="나눔바른고딕" w:eastAsia="나눔바른고딕" w:hAnsi="나눔바른고딕" w:cs="맑은 고딕"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05AFC8E7" wp14:editId="43BB0861">
                <wp:simplePos x="0" y="0"/>
                <wp:positionH relativeFrom="column">
                  <wp:posOffset>455930</wp:posOffset>
                </wp:positionH>
                <wp:positionV relativeFrom="paragraph">
                  <wp:posOffset>251460</wp:posOffset>
                </wp:positionV>
                <wp:extent cx="4863465" cy="635"/>
                <wp:effectExtent l="0" t="0" r="0" b="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6346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B19D9" w:rsidRPr="0000363A" w:rsidRDefault="00FB19D9" w:rsidP="00FB19D9">
                            <w:pPr>
                              <w:pStyle w:val="a7"/>
                              <w:jc w:val="center"/>
                              <w:rPr>
                                <w:noProof/>
                                <w:color w:val="000000" w:themeColor="text1"/>
                                <w:sz w:val="22"/>
                                <w:szCs w:val="20"/>
                              </w:rPr>
                            </w:pPr>
                            <w:r>
                              <w:t xml:space="preserve">Figure </w:t>
                            </w:r>
                            <w:r w:rsidR="00314091">
                              <w:fldChar w:fldCharType="begin"/>
                            </w:r>
                            <w:r w:rsidR="00314091">
                              <w:instrText xml:space="preserve"> SEQ Figure \* ARABIC </w:instrText>
                            </w:r>
                            <w:r w:rsidR="00314091">
                              <w:fldChar w:fldCharType="separate"/>
                            </w:r>
                            <w:r w:rsidR="005870E8">
                              <w:rPr>
                                <w:noProof/>
                              </w:rPr>
                              <w:t>2</w:t>
                            </w:r>
                            <w:r w:rsidR="00314091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제품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구성도</w:t>
                            </w: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5AFC8E7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8" type="#_x0000_t202" style="position:absolute;margin-left:35.9pt;margin-top:19.8pt;width:382.95pt;height:.05pt;z-index:251665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" stroked="f">
                <v:textbox style="mso-fit-shape-to-text:t" inset="0,0,0,0">
                  <w:txbxContent>
                    <w:p w:rsidR="00FB19D9" w:rsidRPr="0000363A" w:rsidRDefault="00FB19D9" w:rsidP="00FB19D9">
                      <w:pPr>
                        <w:pStyle w:val="a7"/>
                        <w:jc w:val="center"/>
                        <w:rPr>
                          <w:noProof/>
                          <w:color w:val="000000" w:themeColor="text1"/>
                          <w:sz w:val="22"/>
                          <w:szCs w:val="20"/>
                        </w:rPr>
                      </w:pPr>
                      <w:r>
                        <w:t xml:space="preserve">Figure </w:t>
                      </w:r>
                      <w:r w:rsidR="00314091">
                        <w:fldChar w:fldCharType="begin"/>
                      </w:r>
                      <w:r w:rsidR="00314091">
                        <w:instrText xml:space="preserve"> SEQ Figure \* ARABIC </w:instrText>
                      </w:r>
                      <w:r w:rsidR="00314091">
                        <w:fldChar w:fldCharType="separate"/>
                      </w:r>
                      <w:r w:rsidR="005870E8">
                        <w:rPr>
                          <w:noProof/>
                        </w:rPr>
                        <w:t>2</w:t>
                      </w:r>
                      <w:r w:rsidR="00314091">
                        <w:rPr>
                          <w:noProof/>
                        </w:rPr>
                        <w:fldChar w:fldCharType="end"/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제품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구성도</w:t>
                      </w:r>
                      <w:r>
                        <w:rPr>
                          <w:rFonts w:hint="eastAsia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C45E6D" w:rsidRDefault="00C45E6D" w:rsidP="002416C2">
      <w:pPr>
        <w:spacing w:after="152" w:line="259" w:lineRule="auto"/>
        <w:ind w:right="332"/>
        <w:rPr>
          <w:rFonts w:ascii="나눔바른고딕" w:eastAsia="나눔바른고딕" w:hAnsi="나눔바른고딕" w:cs="맑은 고딕"/>
          <w:sz w:val="20"/>
        </w:rPr>
      </w:pPr>
    </w:p>
    <w:p w:rsidR="00C45E6D" w:rsidRDefault="00C45E6D" w:rsidP="002416C2">
      <w:pPr>
        <w:spacing w:after="152" w:line="259" w:lineRule="auto"/>
        <w:ind w:right="332"/>
        <w:rPr>
          <w:rFonts w:ascii="나눔바른고딕" w:eastAsia="나눔바른고딕" w:hAnsi="나눔바른고딕" w:cs="맑은 고딕"/>
          <w:sz w:val="20"/>
        </w:rPr>
      </w:pPr>
    </w:p>
    <w:p w:rsidR="00C45E6D" w:rsidRDefault="00C45E6D" w:rsidP="002416C2">
      <w:pPr>
        <w:spacing w:after="152" w:line="259" w:lineRule="auto"/>
        <w:ind w:right="332"/>
        <w:rPr>
          <w:rFonts w:ascii="나눔바른고딕" w:eastAsia="나눔바른고딕" w:hAnsi="나눔바른고딕" w:cs="맑은 고딕"/>
          <w:sz w:val="20"/>
        </w:rPr>
      </w:pPr>
    </w:p>
    <w:p w:rsidR="00C45E6D" w:rsidRDefault="00FB19D9" w:rsidP="002416C2">
      <w:pPr>
        <w:spacing w:after="152" w:line="259" w:lineRule="auto"/>
        <w:ind w:right="332"/>
        <w:rPr>
          <w:rFonts w:ascii="나눔바른고딕" w:eastAsia="나눔바른고딕" w:hAnsi="나눔바른고딕" w:cs="맑은 고딕"/>
          <w:sz w:val="20"/>
        </w:rPr>
      </w:pPr>
      <w:r>
        <w:rPr>
          <w:noProof/>
        </w:rPr>
        <w:drawing>
          <wp:anchor distT="0" distB="0" distL="114300" distR="114300" simplePos="0" relativeHeight="251666944" behindDoc="0" locked="0" layoutInCell="1" allowOverlap="1">
            <wp:simplePos x="0" y="0"/>
            <wp:positionH relativeFrom="margin">
              <wp:posOffset>544195</wp:posOffset>
            </wp:positionH>
            <wp:positionV relativeFrom="paragraph">
              <wp:posOffset>8255</wp:posOffset>
            </wp:positionV>
            <wp:extent cx="4655820" cy="3544570"/>
            <wp:effectExtent l="0" t="0" r="0" b="0"/>
            <wp:wrapSquare wrapText="bothSides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671" t="28846" r="17848" b="14198"/>
                    <a:stretch/>
                  </pic:blipFill>
                  <pic:spPr bwMode="auto">
                    <a:xfrm>
                      <a:off x="0" y="0"/>
                      <a:ext cx="4655820" cy="35445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45E6D" w:rsidRDefault="00C45E6D" w:rsidP="002416C2">
      <w:pPr>
        <w:spacing w:after="152" w:line="259" w:lineRule="auto"/>
        <w:ind w:right="332"/>
        <w:rPr>
          <w:rFonts w:ascii="나눔바른고딕" w:eastAsia="나눔바른고딕" w:hAnsi="나눔바른고딕" w:cs="맑은 고딕"/>
          <w:sz w:val="20"/>
        </w:rPr>
      </w:pPr>
    </w:p>
    <w:p w:rsidR="00C45E6D" w:rsidRDefault="00C45E6D" w:rsidP="002416C2">
      <w:pPr>
        <w:spacing w:after="152" w:line="259" w:lineRule="auto"/>
        <w:ind w:right="332"/>
        <w:rPr>
          <w:rFonts w:ascii="나눔바른고딕" w:eastAsia="나눔바른고딕" w:hAnsi="나눔바른고딕" w:cs="맑은 고딕"/>
          <w:sz w:val="20"/>
        </w:rPr>
      </w:pPr>
    </w:p>
    <w:p w:rsidR="00C45E6D" w:rsidRDefault="00C45E6D" w:rsidP="002416C2">
      <w:pPr>
        <w:spacing w:after="152" w:line="259" w:lineRule="auto"/>
        <w:ind w:right="332"/>
        <w:rPr>
          <w:rFonts w:ascii="나눔바른고딕" w:eastAsia="나눔바른고딕" w:hAnsi="나눔바른고딕" w:cs="맑은 고딕"/>
          <w:sz w:val="20"/>
        </w:rPr>
      </w:pPr>
    </w:p>
    <w:p w:rsidR="00C45E6D" w:rsidRDefault="00C45E6D" w:rsidP="002416C2">
      <w:pPr>
        <w:spacing w:after="152" w:line="259" w:lineRule="auto"/>
        <w:ind w:right="332"/>
        <w:rPr>
          <w:rFonts w:ascii="나눔바른고딕" w:eastAsia="나눔바른고딕" w:hAnsi="나눔바른고딕" w:cs="맑은 고딕"/>
          <w:sz w:val="20"/>
        </w:rPr>
      </w:pPr>
    </w:p>
    <w:p w:rsidR="00C45E6D" w:rsidRDefault="00C45E6D" w:rsidP="002416C2">
      <w:pPr>
        <w:spacing w:after="152" w:line="259" w:lineRule="auto"/>
        <w:ind w:right="332"/>
        <w:rPr>
          <w:rFonts w:ascii="나눔바른고딕" w:eastAsia="나눔바른고딕" w:hAnsi="나눔바른고딕" w:cs="맑은 고딕"/>
          <w:sz w:val="20"/>
        </w:rPr>
      </w:pPr>
    </w:p>
    <w:p w:rsidR="00C45E6D" w:rsidRDefault="00C45E6D" w:rsidP="002416C2">
      <w:pPr>
        <w:spacing w:after="152" w:line="259" w:lineRule="auto"/>
        <w:ind w:right="332"/>
        <w:rPr>
          <w:rFonts w:ascii="나눔바른고딕" w:eastAsia="나눔바른고딕" w:hAnsi="나눔바른고딕" w:cs="맑은 고딕"/>
          <w:sz w:val="20"/>
        </w:rPr>
      </w:pPr>
    </w:p>
    <w:p w:rsidR="00C45E6D" w:rsidRDefault="00C45E6D" w:rsidP="002416C2">
      <w:pPr>
        <w:spacing w:after="152" w:line="259" w:lineRule="auto"/>
        <w:ind w:right="332"/>
        <w:rPr>
          <w:rFonts w:ascii="나눔바른고딕" w:eastAsia="나눔바른고딕" w:hAnsi="나눔바른고딕" w:cs="맑은 고딕"/>
          <w:sz w:val="20"/>
        </w:rPr>
      </w:pPr>
    </w:p>
    <w:p w:rsidR="00C45E6D" w:rsidRDefault="00C45E6D" w:rsidP="002416C2">
      <w:pPr>
        <w:spacing w:after="152" w:line="259" w:lineRule="auto"/>
        <w:ind w:right="332"/>
        <w:rPr>
          <w:rFonts w:ascii="나눔바른고딕" w:eastAsia="나눔바른고딕" w:hAnsi="나눔바른고딕" w:cs="맑은 고딕"/>
          <w:sz w:val="20"/>
        </w:rPr>
      </w:pPr>
    </w:p>
    <w:p w:rsidR="00C45E6D" w:rsidRDefault="00C45E6D" w:rsidP="002416C2">
      <w:pPr>
        <w:spacing w:after="152" w:line="259" w:lineRule="auto"/>
        <w:ind w:right="332"/>
        <w:rPr>
          <w:rFonts w:ascii="나눔바른고딕" w:eastAsia="나눔바른고딕" w:hAnsi="나눔바른고딕" w:cs="맑은 고딕"/>
          <w:sz w:val="20"/>
        </w:rPr>
      </w:pPr>
    </w:p>
    <w:p w:rsidR="00C45E6D" w:rsidRDefault="00C45E6D" w:rsidP="002416C2">
      <w:pPr>
        <w:spacing w:after="152" w:line="259" w:lineRule="auto"/>
        <w:ind w:right="332"/>
        <w:rPr>
          <w:rFonts w:ascii="나눔바른고딕" w:eastAsia="나눔바른고딕" w:hAnsi="나눔바른고딕" w:cs="맑은 고딕"/>
          <w:sz w:val="20"/>
        </w:rPr>
      </w:pPr>
    </w:p>
    <w:p w:rsidR="00C45E6D" w:rsidRDefault="00FB19D9" w:rsidP="002416C2">
      <w:pPr>
        <w:spacing w:after="152" w:line="259" w:lineRule="auto"/>
        <w:ind w:right="332"/>
        <w:rPr>
          <w:rFonts w:ascii="나눔바른고딕" w:eastAsia="나눔바른고딕" w:hAnsi="나눔바른고딕" w:cs="맑은 고딕"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19B40D7F" wp14:editId="2B76786F">
                <wp:simplePos x="0" y="0"/>
                <wp:positionH relativeFrom="column">
                  <wp:posOffset>544195</wp:posOffset>
                </wp:positionH>
                <wp:positionV relativeFrom="paragraph">
                  <wp:posOffset>293370</wp:posOffset>
                </wp:positionV>
                <wp:extent cx="4655820" cy="635"/>
                <wp:effectExtent l="0" t="0" r="0" b="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558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B19D9" w:rsidRPr="00787E32" w:rsidRDefault="00FB19D9" w:rsidP="00FB19D9">
                            <w:pPr>
                              <w:pStyle w:val="a7"/>
                              <w:jc w:val="center"/>
                              <w:rPr>
                                <w:noProof/>
                                <w:color w:val="000000" w:themeColor="text1"/>
                                <w:sz w:val="22"/>
                                <w:szCs w:val="20"/>
                              </w:rPr>
                            </w:pPr>
                            <w:r>
                              <w:t xml:space="preserve">Figure </w:t>
                            </w:r>
                            <w:r w:rsidR="00314091">
                              <w:fldChar w:fldCharType="begin"/>
                            </w:r>
                            <w:r w:rsidR="00314091">
                              <w:instrText xml:space="preserve"> SEQ Figure \* ARABIC </w:instrText>
                            </w:r>
                            <w:r w:rsidR="00314091">
                              <w:fldChar w:fldCharType="separate"/>
                            </w:r>
                            <w:r w:rsidR="005870E8">
                              <w:rPr>
                                <w:noProof/>
                              </w:rPr>
                              <w:t>3</w:t>
                            </w:r>
                            <w:r w:rsidR="00314091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제품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구성도</w:t>
                            </w:r>
                            <w:r>
                              <w:rPr>
                                <w:rFonts w:hint="eastAsia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B40D7F" id="Text Box 5" o:spid="_x0000_s1029" type="#_x0000_t202" style="position:absolute;margin-left:42.85pt;margin-top:23.1pt;width:366.6pt;height:.05pt;z-index:251668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" stroked="f">
                <v:textbox style="mso-fit-shape-to-text:t" inset="0,0,0,0">
                  <w:txbxContent>
                    <w:p w:rsidR="00FB19D9" w:rsidRPr="00787E32" w:rsidRDefault="00FB19D9" w:rsidP="00FB19D9">
                      <w:pPr>
                        <w:pStyle w:val="a7"/>
                        <w:jc w:val="center"/>
                        <w:rPr>
                          <w:noProof/>
                          <w:color w:val="000000" w:themeColor="text1"/>
                          <w:sz w:val="22"/>
                          <w:szCs w:val="20"/>
                        </w:rPr>
                      </w:pPr>
                      <w:r>
                        <w:t xml:space="preserve">Figure </w:t>
                      </w:r>
                      <w:r w:rsidR="00314091">
                        <w:fldChar w:fldCharType="begin"/>
                      </w:r>
                      <w:r w:rsidR="00314091">
                        <w:instrText xml:space="preserve"> SEQ Figure \* ARABIC </w:instrText>
                      </w:r>
                      <w:r w:rsidR="00314091">
                        <w:fldChar w:fldCharType="separate"/>
                      </w:r>
                      <w:r w:rsidR="005870E8">
                        <w:rPr>
                          <w:noProof/>
                        </w:rPr>
                        <w:t>3</w:t>
                      </w:r>
                      <w:r w:rsidR="00314091">
                        <w:rPr>
                          <w:noProof/>
                        </w:rPr>
                        <w:fldChar w:fldCharType="end"/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제품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구성도</w:t>
                      </w:r>
                      <w:r>
                        <w:rPr>
                          <w:rFonts w:hint="eastAsia"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C45E6D" w:rsidRDefault="00C45E6D" w:rsidP="002416C2">
      <w:pPr>
        <w:spacing w:after="152" w:line="259" w:lineRule="auto"/>
        <w:ind w:right="332"/>
        <w:rPr>
          <w:rFonts w:ascii="나눔바른고딕" w:eastAsia="나눔바른고딕" w:hAnsi="나눔바른고딕" w:cs="맑은 고딕"/>
          <w:sz w:val="20"/>
        </w:rPr>
      </w:pPr>
    </w:p>
    <w:p w:rsidR="006F4199" w:rsidRDefault="006F4199" w:rsidP="002416C2">
      <w:pPr>
        <w:spacing w:after="152" w:line="259" w:lineRule="auto"/>
        <w:ind w:right="332"/>
        <w:rPr>
          <w:rFonts w:ascii="나눔바른고딕" w:eastAsia="나눔바른고딕" w:hAnsi="나눔바른고딕" w:cs="맑은 고딕"/>
          <w:sz w:val="20"/>
        </w:rPr>
      </w:pPr>
    </w:p>
    <w:p w:rsidR="006F4199" w:rsidRDefault="006F4199" w:rsidP="002416C2">
      <w:pPr>
        <w:spacing w:after="152" w:line="259" w:lineRule="auto"/>
        <w:ind w:right="332"/>
        <w:rPr>
          <w:rFonts w:ascii="나눔바른고딕" w:eastAsia="나눔바른고딕" w:hAnsi="나눔바른고딕" w:cs="맑은 고딕"/>
          <w:sz w:val="20"/>
        </w:rPr>
      </w:pPr>
    </w:p>
    <w:p w:rsidR="006F4199" w:rsidRPr="006F4199" w:rsidRDefault="006F4199" w:rsidP="002416C2">
      <w:pPr>
        <w:spacing w:after="152" w:line="259" w:lineRule="auto"/>
        <w:ind w:right="332"/>
        <w:rPr>
          <w:rFonts w:ascii="나눔바른고딕" w:eastAsia="나눔바른고딕" w:hAnsi="나눔바른고딕" w:cs="맑은 고딕"/>
          <w:sz w:val="20"/>
        </w:rPr>
      </w:pPr>
    </w:p>
    <w:p w:rsidR="0007762E" w:rsidRDefault="0086231F" w:rsidP="00C91683">
      <w:pPr>
        <w:spacing w:after="152" w:line="259" w:lineRule="auto"/>
        <w:ind w:right="332"/>
        <w:rPr>
          <w:rFonts w:ascii="나눔바른고딕" w:eastAsia="나눔바른고딕" w:hAnsi="나눔바른고딕" w:cs="맑은 고딕"/>
          <w:b/>
          <w:sz w:val="40"/>
          <w:szCs w:val="40"/>
        </w:rPr>
      </w:pPr>
      <w:r>
        <w:rPr>
          <w:rFonts w:ascii="나눔바른고딕" w:eastAsia="나눔바른고딕" w:hAnsi="나눔바른고딕" w:cs="맑은 고딕"/>
          <w:b/>
          <w:sz w:val="40"/>
          <w:szCs w:val="40"/>
        </w:rPr>
        <w:lastRenderedPageBreak/>
        <w:t>3</w:t>
      </w:r>
      <w:r w:rsidR="002416C2" w:rsidRPr="0007762E">
        <w:rPr>
          <w:rFonts w:ascii="나눔바른고딕" w:eastAsia="나눔바른고딕" w:hAnsi="나눔바른고딕" w:cs="맑은 고딕"/>
          <w:b/>
          <w:sz w:val="40"/>
          <w:szCs w:val="40"/>
        </w:rPr>
        <w:t>.</w:t>
      </w:r>
      <w:r w:rsidR="009B5C0B">
        <w:rPr>
          <w:rFonts w:ascii="나눔바른고딕" w:eastAsia="나눔바른고딕" w:hAnsi="나눔바른고딕" w:cs="맑은 고딕" w:hint="eastAsia"/>
          <w:b/>
          <w:sz w:val="40"/>
          <w:szCs w:val="40"/>
        </w:rPr>
        <w:t xml:space="preserve"> </w:t>
      </w:r>
      <w:r w:rsidR="009107A5" w:rsidRPr="0007762E">
        <w:rPr>
          <w:rFonts w:ascii="나눔바른고딕" w:eastAsia="나눔바른고딕" w:hAnsi="나눔바른고딕" w:cs="맑은 고딕"/>
          <w:b/>
          <w:sz w:val="40"/>
          <w:szCs w:val="40"/>
        </w:rPr>
        <w:t>기능</w:t>
      </w:r>
    </w:p>
    <w:p w:rsidR="00B65311" w:rsidRPr="00C91683" w:rsidRDefault="00B65311" w:rsidP="00C91683">
      <w:pPr>
        <w:spacing w:after="152" w:line="259" w:lineRule="auto"/>
        <w:ind w:right="332"/>
        <w:rPr>
          <w:rFonts w:ascii="나눔바른고딕" w:eastAsia="나눔바른고딕" w:hAnsi="나눔바른고딕" w:cs="맑은 고딕"/>
          <w:b/>
          <w:sz w:val="40"/>
          <w:szCs w:val="40"/>
        </w:rPr>
      </w:pPr>
    </w:p>
    <w:p w:rsidR="009107A5" w:rsidRPr="00B65311" w:rsidRDefault="009107A5" w:rsidP="00800DB6">
      <w:pPr>
        <w:pStyle w:val="af7"/>
        <w:numPr>
          <w:ilvl w:val="0"/>
          <w:numId w:val="13"/>
        </w:numPr>
        <w:spacing w:after="0" w:line="348" w:lineRule="auto"/>
        <w:ind w:leftChars="0"/>
        <w:rPr>
          <w:rFonts w:ascii="Microsoft NeoGothic" w:eastAsia="Microsoft NeoGothic" w:hAnsi="Microsoft NeoGothic"/>
        </w:rPr>
      </w:pPr>
      <w:r w:rsidRPr="00B65311">
        <w:rPr>
          <w:rFonts w:ascii="Microsoft NeoGothic" w:eastAsia="Microsoft NeoGothic" w:hAnsi="Microsoft NeoGothic" w:cs="바탕"/>
          <w:b/>
          <w:sz w:val="20"/>
        </w:rPr>
        <w:t xml:space="preserve">온도에 따른 색상 변화 </w:t>
      </w:r>
    </w:p>
    <w:p w:rsidR="009107A5" w:rsidRPr="00B65311" w:rsidRDefault="009107A5" w:rsidP="00800DB6">
      <w:pPr>
        <w:pStyle w:val="af7"/>
        <w:numPr>
          <w:ilvl w:val="1"/>
          <w:numId w:val="13"/>
        </w:numPr>
        <w:spacing w:after="0" w:line="348" w:lineRule="auto"/>
        <w:ind w:leftChars="0"/>
        <w:rPr>
          <w:rFonts w:ascii="Microsoft NeoGothic" w:eastAsia="Microsoft NeoGothic" w:hAnsi="Microsoft NeoGothic"/>
        </w:rPr>
      </w:pPr>
      <w:r w:rsidRPr="00B65311">
        <w:rPr>
          <w:rFonts w:ascii="Microsoft NeoGothic" w:eastAsia="Microsoft NeoGothic" w:hAnsi="Microsoft NeoGothic" w:cs="바탕" w:hint="eastAsia"/>
          <w:sz w:val="20"/>
        </w:rPr>
        <w:t>주변 환경의 온도가 높으면,</w:t>
      </w:r>
      <w:r w:rsidRPr="00B65311">
        <w:rPr>
          <w:rFonts w:ascii="Microsoft NeoGothic" w:eastAsia="Microsoft NeoGothic" w:hAnsi="Microsoft NeoGothic" w:cs="바탕"/>
          <w:sz w:val="20"/>
        </w:rPr>
        <w:t xml:space="preserve"> </w:t>
      </w:r>
      <w:r w:rsidR="006F4199" w:rsidRPr="00B65311">
        <w:rPr>
          <w:rFonts w:ascii="Microsoft NeoGothic" w:eastAsia="Microsoft NeoGothic" w:hAnsi="Microsoft NeoGothic" w:cs="바탕" w:hint="eastAsia"/>
          <w:sz w:val="20"/>
        </w:rPr>
        <w:t>차가운</w:t>
      </w:r>
      <w:r w:rsidRPr="00B65311">
        <w:rPr>
          <w:rFonts w:ascii="Microsoft NeoGothic" w:eastAsia="Microsoft NeoGothic" w:hAnsi="Microsoft NeoGothic" w:cs="바탕" w:hint="eastAsia"/>
          <w:sz w:val="20"/>
        </w:rPr>
        <w:t xml:space="preserve"> 계열의 색상으로 변화한다.</w:t>
      </w:r>
      <w:r w:rsidRPr="00B65311">
        <w:rPr>
          <w:rFonts w:ascii="Microsoft NeoGothic" w:eastAsia="Microsoft NeoGothic" w:hAnsi="Microsoft NeoGothic" w:cs="바탕"/>
          <w:sz w:val="20"/>
        </w:rPr>
        <w:t xml:space="preserve"> </w:t>
      </w:r>
    </w:p>
    <w:p w:rsidR="009107A5" w:rsidRPr="00B65311" w:rsidRDefault="009107A5" w:rsidP="00800DB6">
      <w:pPr>
        <w:pStyle w:val="af7"/>
        <w:numPr>
          <w:ilvl w:val="1"/>
          <w:numId w:val="13"/>
        </w:numPr>
        <w:spacing w:after="0" w:line="348" w:lineRule="auto"/>
        <w:ind w:leftChars="0"/>
        <w:rPr>
          <w:rFonts w:ascii="Microsoft NeoGothic" w:eastAsia="Microsoft NeoGothic" w:hAnsi="Microsoft NeoGothic"/>
        </w:rPr>
      </w:pPr>
      <w:r w:rsidRPr="00B65311">
        <w:rPr>
          <w:rFonts w:ascii="Microsoft NeoGothic" w:eastAsia="Microsoft NeoGothic" w:hAnsi="Microsoft NeoGothic" w:cs="바탕" w:hint="eastAsia"/>
          <w:sz w:val="20"/>
        </w:rPr>
        <w:t>주변 환경의 온도가 낮으면,</w:t>
      </w:r>
      <w:r w:rsidRPr="00B65311">
        <w:rPr>
          <w:rFonts w:ascii="Microsoft NeoGothic" w:eastAsia="Microsoft NeoGothic" w:hAnsi="Microsoft NeoGothic" w:cs="바탕"/>
          <w:sz w:val="20"/>
        </w:rPr>
        <w:t xml:space="preserve"> </w:t>
      </w:r>
      <w:r w:rsidR="006F4199" w:rsidRPr="00B65311">
        <w:rPr>
          <w:rFonts w:ascii="Microsoft NeoGothic" w:eastAsia="Microsoft NeoGothic" w:hAnsi="Microsoft NeoGothic" w:cs="바탕" w:hint="eastAsia"/>
          <w:sz w:val="20"/>
        </w:rPr>
        <w:t>따뜻한</w:t>
      </w:r>
      <w:r w:rsidRPr="00B65311">
        <w:rPr>
          <w:rFonts w:ascii="Microsoft NeoGothic" w:eastAsia="Microsoft NeoGothic" w:hAnsi="Microsoft NeoGothic" w:cs="바탕" w:hint="eastAsia"/>
          <w:sz w:val="20"/>
        </w:rPr>
        <w:t xml:space="preserve"> 계열의 색상으로 변화한다.</w:t>
      </w:r>
    </w:p>
    <w:p w:rsidR="009107A5" w:rsidRPr="00182E76" w:rsidRDefault="009107A5" w:rsidP="00182E76">
      <w:pPr>
        <w:pStyle w:val="af7"/>
        <w:numPr>
          <w:ilvl w:val="1"/>
          <w:numId w:val="13"/>
        </w:numPr>
        <w:spacing w:after="0" w:line="348" w:lineRule="auto"/>
        <w:ind w:leftChars="0"/>
        <w:rPr>
          <w:rFonts w:ascii="Microsoft NeoGothic" w:eastAsia="Microsoft NeoGothic" w:hAnsi="Microsoft NeoGothic" w:cs="바탕"/>
          <w:sz w:val="20"/>
        </w:rPr>
      </w:pPr>
      <w:r w:rsidRPr="00B65311">
        <w:rPr>
          <w:rFonts w:ascii="Microsoft NeoGothic" w:eastAsia="Microsoft NeoGothic" w:hAnsi="Microsoft NeoGothic" w:cs="바탕" w:hint="eastAsia"/>
          <w:sz w:val="20"/>
        </w:rPr>
        <w:t xml:space="preserve">색상은 연속적인 </w:t>
      </w:r>
      <w:proofErr w:type="spellStart"/>
      <w:r w:rsidR="009B5C0B" w:rsidRPr="00B65311">
        <w:rPr>
          <w:rFonts w:ascii="Microsoft NeoGothic" w:eastAsia="Microsoft NeoGothic" w:hAnsi="Microsoft NeoGothic" w:cs="바탕" w:hint="eastAsia"/>
          <w:sz w:val="20"/>
        </w:rPr>
        <w:t>그라데이션</w:t>
      </w:r>
      <w:proofErr w:type="spellEnd"/>
      <w:r w:rsidRPr="00B65311">
        <w:rPr>
          <w:rFonts w:ascii="Microsoft NeoGothic" w:eastAsia="Microsoft NeoGothic" w:hAnsi="Microsoft NeoGothic" w:cs="바탕" w:hint="eastAsia"/>
          <w:sz w:val="20"/>
        </w:rPr>
        <w:t xml:space="preserve"> 형식으로 표현한</w:t>
      </w:r>
      <w:r w:rsidR="00182E76">
        <w:rPr>
          <w:rFonts w:ascii="Microsoft NeoGothic" w:eastAsia="Microsoft NeoGothic" w:hAnsi="Microsoft NeoGothic" w:cs="바탕" w:hint="eastAsia"/>
          <w:sz w:val="20"/>
        </w:rPr>
        <w:t>다.</w:t>
      </w:r>
    </w:p>
    <w:p w:rsidR="00C91683" w:rsidRPr="00B65311" w:rsidRDefault="00C91683" w:rsidP="00C91683">
      <w:pPr>
        <w:pStyle w:val="af7"/>
        <w:numPr>
          <w:ilvl w:val="0"/>
          <w:numId w:val="13"/>
        </w:numPr>
        <w:spacing w:after="0" w:line="348" w:lineRule="auto"/>
        <w:ind w:leftChars="0"/>
        <w:rPr>
          <w:rFonts w:ascii="Microsoft NeoGothic" w:eastAsia="Microsoft NeoGothic" w:hAnsi="Microsoft NeoGothic"/>
          <w:b/>
        </w:rPr>
      </w:pPr>
      <w:r w:rsidRPr="00B65311">
        <w:rPr>
          <w:rFonts w:ascii="Microsoft NeoGothic" w:eastAsia="Microsoft NeoGothic" w:hAnsi="Microsoft NeoGothic" w:cs="바탕" w:hint="eastAsia"/>
          <w:b/>
          <w:sz w:val="20"/>
        </w:rPr>
        <w:t>터치를 이용한 조작</w:t>
      </w:r>
    </w:p>
    <w:p w:rsidR="00C91683" w:rsidRPr="00B65311" w:rsidRDefault="00C91683" w:rsidP="00C91683">
      <w:pPr>
        <w:pStyle w:val="af7"/>
        <w:numPr>
          <w:ilvl w:val="1"/>
          <w:numId w:val="13"/>
        </w:numPr>
        <w:spacing w:after="0" w:line="348" w:lineRule="auto"/>
        <w:ind w:leftChars="0"/>
        <w:rPr>
          <w:rFonts w:ascii="Microsoft NeoGothic" w:eastAsia="Microsoft NeoGothic" w:hAnsi="Microsoft NeoGothic"/>
          <w:b/>
        </w:rPr>
      </w:pPr>
      <w:r w:rsidRPr="00B65311">
        <w:rPr>
          <w:rFonts w:ascii="Microsoft NeoGothic" w:eastAsia="Microsoft NeoGothic" w:hAnsi="Microsoft NeoGothic" w:hint="eastAsia"/>
          <w:sz w:val="20"/>
        </w:rPr>
        <w:t>첫 번째 버튼</w:t>
      </w:r>
    </w:p>
    <w:p w:rsidR="00C91683" w:rsidRPr="00182E76" w:rsidRDefault="00C91683" w:rsidP="00C91683">
      <w:pPr>
        <w:pStyle w:val="af7"/>
        <w:numPr>
          <w:ilvl w:val="2"/>
          <w:numId w:val="13"/>
        </w:numPr>
        <w:spacing w:after="0" w:line="348" w:lineRule="auto"/>
        <w:ind w:leftChars="0"/>
        <w:rPr>
          <w:rFonts w:ascii="Microsoft NeoGothic" w:eastAsia="Microsoft NeoGothic" w:hAnsi="Microsoft NeoGothic"/>
          <w:b/>
        </w:rPr>
      </w:pPr>
      <w:r w:rsidRPr="00B65311">
        <w:rPr>
          <w:rFonts w:ascii="Microsoft NeoGothic" w:eastAsia="Microsoft NeoGothic" w:hAnsi="Microsoft NeoGothic" w:cs="바탕" w:hint="eastAsia"/>
          <w:sz w:val="20"/>
        </w:rPr>
        <w:t>버튼을 누를 때마다</w:t>
      </w:r>
      <w:r w:rsidRPr="00B65311">
        <w:rPr>
          <w:rFonts w:ascii="Microsoft NeoGothic" w:eastAsia="Microsoft NeoGothic" w:hAnsi="Microsoft NeoGothic" w:cs="바탕"/>
          <w:sz w:val="20"/>
        </w:rPr>
        <w:t xml:space="preserve"> </w:t>
      </w:r>
      <w:r w:rsidRPr="00B65311">
        <w:rPr>
          <w:rFonts w:ascii="Microsoft NeoGothic" w:eastAsia="Microsoft NeoGothic" w:hAnsi="Microsoft NeoGothic" w:cs="바탕" w:hint="eastAsia"/>
          <w:sz w:val="20"/>
        </w:rPr>
        <w:t>밝기가 바뀐다.</w:t>
      </w:r>
    </w:p>
    <w:p w:rsidR="00182E76" w:rsidRPr="00B65311" w:rsidRDefault="00182E76" w:rsidP="00182E76">
      <w:pPr>
        <w:pStyle w:val="af7"/>
        <w:numPr>
          <w:ilvl w:val="3"/>
          <w:numId w:val="13"/>
        </w:numPr>
        <w:spacing w:after="0" w:line="348" w:lineRule="auto"/>
        <w:ind w:leftChars="0"/>
        <w:rPr>
          <w:rFonts w:ascii="Microsoft NeoGothic" w:eastAsia="Microsoft NeoGothic" w:hAnsi="Microsoft NeoGothic"/>
        </w:rPr>
      </w:pPr>
      <w:r w:rsidRPr="00B65311">
        <w:rPr>
          <w:rFonts w:ascii="Microsoft NeoGothic" w:eastAsia="Microsoft NeoGothic" w:hAnsi="Microsoft NeoGothic" w:cs="바탕"/>
          <w:sz w:val="20"/>
        </w:rPr>
        <w:t xml:space="preserve">5가지 단계의 밝기로 나눈다. </w:t>
      </w:r>
    </w:p>
    <w:p w:rsidR="00182E76" w:rsidRPr="00B65311" w:rsidRDefault="00182E76" w:rsidP="00182E76">
      <w:pPr>
        <w:pStyle w:val="af7"/>
        <w:numPr>
          <w:ilvl w:val="4"/>
          <w:numId w:val="13"/>
        </w:numPr>
        <w:spacing w:after="0" w:line="348" w:lineRule="auto"/>
        <w:ind w:leftChars="0"/>
        <w:rPr>
          <w:rFonts w:ascii="Microsoft NeoGothic" w:eastAsia="Microsoft NeoGothic" w:hAnsi="Microsoft NeoGothic"/>
        </w:rPr>
      </w:pPr>
      <w:proofErr w:type="gramStart"/>
      <w:r w:rsidRPr="00B65311">
        <w:rPr>
          <w:rFonts w:ascii="Microsoft NeoGothic" w:eastAsia="Microsoft NeoGothic" w:hAnsi="Microsoft NeoGothic" w:cs="바탕" w:hint="eastAsia"/>
          <w:sz w:val="20"/>
        </w:rPr>
        <w:t xml:space="preserve">1단계 </w:t>
      </w:r>
      <w:r w:rsidRPr="00B65311">
        <w:rPr>
          <w:rFonts w:ascii="Microsoft NeoGothic" w:eastAsia="Microsoft NeoGothic" w:hAnsi="Microsoft NeoGothic" w:cs="바탕"/>
          <w:sz w:val="20"/>
        </w:rPr>
        <w:t>:</w:t>
      </w:r>
      <w:proofErr w:type="gramEnd"/>
      <w:r w:rsidRPr="00B65311">
        <w:rPr>
          <w:rFonts w:ascii="Microsoft NeoGothic" w:eastAsia="Microsoft NeoGothic" w:hAnsi="Microsoft NeoGothic" w:cs="바탕"/>
          <w:sz w:val="20"/>
        </w:rPr>
        <w:t xml:space="preserve"> 2</w:t>
      </w:r>
      <w:r w:rsidRPr="00B65311">
        <w:rPr>
          <w:rFonts w:ascii="Microsoft NeoGothic" w:eastAsia="Microsoft NeoGothic" w:hAnsi="Microsoft NeoGothic" w:cs="바탕" w:hint="eastAsia"/>
          <w:sz w:val="20"/>
        </w:rPr>
        <w:t>개의 네오 픽셀을 켠다.</w:t>
      </w:r>
    </w:p>
    <w:p w:rsidR="00182E76" w:rsidRPr="00B65311" w:rsidRDefault="00182E76" w:rsidP="00182E76">
      <w:pPr>
        <w:pStyle w:val="af7"/>
        <w:numPr>
          <w:ilvl w:val="4"/>
          <w:numId w:val="13"/>
        </w:numPr>
        <w:spacing w:after="0" w:line="348" w:lineRule="auto"/>
        <w:ind w:leftChars="0"/>
        <w:rPr>
          <w:rFonts w:ascii="Microsoft NeoGothic" w:eastAsia="Microsoft NeoGothic" w:hAnsi="Microsoft NeoGothic"/>
        </w:rPr>
      </w:pPr>
      <w:proofErr w:type="gramStart"/>
      <w:r w:rsidRPr="00B65311">
        <w:rPr>
          <w:rFonts w:ascii="Microsoft NeoGothic" w:eastAsia="Microsoft NeoGothic" w:hAnsi="Microsoft NeoGothic" w:cs="바탕"/>
          <w:sz w:val="20"/>
        </w:rPr>
        <w:t>2</w:t>
      </w:r>
      <w:r w:rsidRPr="00B65311">
        <w:rPr>
          <w:rFonts w:ascii="Microsoft NeoGothic" w:eastAsia="Microsoft NeoGothic" w:hAnsi="Microsoft NeoGothic" w:cs="바탕" w:hint="eastAsia"/>
          <w:sz w:val="20"/>
        </w:rPr>
        <w:t>단계 :</w:t>
      </w:r>
      <w:proofErr w:type="gramEnd"/>
      <w:r w:rsidRPr="00B65311">
        <w:rPr>
          <w:rFonts w:ascii="Microsoft NeoGothic" w:eastAsia="Microsoft NeoGothic" w:hAnsi="Microsoft NeoGothic" w:cs="바탕" w:hint="eastAsia"/>
          <w:sz w:val="20"/>
        </w:rPr>
        <w:t xml:space="preserve"> 5개의 네오 픽셀을 켠다.</w:t>
      </w:r>
    </w:p>
    <w:p w:rsidR="00182E76" w:rsidRPr="00B65311" w:rsidRDefault="00182E76" w:rsidP="00182E76">
      <w:pPr>
        <w:pStyle w:val="af7"/>
        <w:numPr>
          <w:ilvl w:val="4"/>
          <w:numId w:val="13"/>
        </w:numPr>
        <w:spacing w:after="0" w:line="348" w:lineRule="auto"/>
        <w:ind w:leftChars="0"/>
        <w:rPr>
          <w:rFonts w:ascii="Microsoft NeoGothic" w:eastAsia="Microsoft NeoGothic" w:hAnsi="Microsoft NeoGothic"/>
        </w:rPr>
      </w:pPr>
      <w:proofErr w:type="gramStart"/>
      <w:r w:rsidRPr="00B65311">
        <w:rPr>
          <w:rFonts w:ascii="Microsoft NeoGothic" w:eastAsia="Microsoft NeoGothic" w:hAnsi="Microsoft NeoGothic" w:cs="바탕"/>
          <w:sz w:val="20"/>
        </w:rPr>
        <w:t>3</w:t>
      </w:r>
      <w:r w:rsidRPr="00B65311">
        <w:rPr>
          <w:rFonts w:ascii="Microsoft NeoGothic" w:eastAsia="Microsoft NeoGothic" w:hAnsi="Microsoft NeoGothic" w:cs="바탕" w:hint="eastAsia"/>
          <w:sz w:val="20"/>
        </w:rPr>
        <w:t>단계 :</w:t>
      </w:r>
      <w:proofErr w:type="gramEnd"/>
      <w:r w:rsidRPr="00B65311">
        <w:rPr>
          <w:rFonts w:ascii="Microsoft NeoGothic" w:eastAsia="Microsoft NeoGothic" w:hAnsi="Microsoft NeoGothic" w:cs="바탕" w:hint="eastAsia"/>
          <w:sz w:val="20"/>
        </w:rPr>
        <w:t xml:space="preserve"> 9개의 네오 픽셀을 켠다.</w:t>
      </w:r>
    </w:p>
    <w:p w:rsidR="00182E76" w:rsidRPr="00B65311" w:rsidRDefault="00182E76" w:rsidP="00182E76">
      <w:pPr>
        <w:pStyle w:val="af7"/>
        <w:numPr>
          <w:ilvl w:val="4"/>
          <w:numId w:val="13"/>
        </w:numPr>
        <w:spacing w:after="0" w:line="348" w:lineRule="auto"/>
        <w:ind w:leftChars="0"/>
        <w:rPr>
          <w:rFonts w:ascii="Microsoft NeoGothic" w:eastAsia="Microsoft NeoGothic" w:hAnsi="Microsoft NeoGothic"/>
        </w:rPr>
      </w:pPr>
      <w:proofErr w:type="gramStart"/>
      <w:r w:rsidRPr="00B65311">
        <w:rPr>
          <w:rFonts w:ascii="Microsoft NeoGothic" w:eastAsia="Microsoft NeoGothic" w:hAnsi="Microsoft NeoGothic" w:cs="바탕"/>
          <w:sz w:val="20"/>
        </w:rPr>
        <w:t>4</w:t>
      </w:r>
      <w:r w:rsidRPr="00B65311">
        <w:rPr>
          <w:rFonts w:ascii="Microsoft NeoGothic" w:eastAsia="Microsoft NeoGothic" w:hAnsi="Microsoft NeoGothic" w:cs="바탕" w:hint="eastAsia"/>
          <w:sz w:val="20"/>
        </w:rPr>
        <w:t xml:space="preserve">단계 </w:t>
      </w:r>
      <w:r w:rsidRPr="00B65311">
        <w:rPr>
          <w:rFonts w:ascii="Microsoft NeoGothic" w:eastAsia="Microsoft NeoGothic" w:hAnsi="Microsoft NeoGothic" w:cs="바탕"/>
          <w:sz w:val="20"/>
        </w:rPr>
        <w:t>:</w:t>
      </w:r>
      <w:proofErr w:type="gramEnd"/>
      <w:r w:rsidRPr="00B65311">
        <w:rPr>
          <w:rFonts w:ascii="Microsoft NeoGothic" w:eastAsia="Microsoft NeoGothic" w:hAnsi="Microsoft NeoGothic" w:cs="바탕"/>
          <w:sz w:val="20"/>
        </w:rPr>
        <w:t xml:space="preserve"> 13</w:t>
      </w:r>
      <w:r w:rsidRPr="00B65311">
        <w:rPr>
          <w:rFonts w:ascii="Microsoft NeoGothic" w:eastAsia="Microsoft NeoGothic" w:hAnsi="Microsoft NeoGothic" w:cs="바탕" w:hint="eastAsia"/>
          <w:sz w:val="20"/>
        </w:rPr>
        <w:t>개의 네오 픽셀을 켠다.</w:t>
      </w:r>
    </w:p>
    <w:p w:rsidR="00182E76" w:rsidRPr="00B65311" w:rsidRDefault="00182E76" w:rsidP="00182E76">
      <w:pPr>
        <w:pStyle w:val="af7"/>
        <w:numPr>
          <w:ilvl w:val="4"/>
          <w:numId w:val="13"/>
        </w:numPr>
        <w:spacing w:after="0" w:line="348" w:lineRule="auto"/>
        <w:ind w:leftChars="0"/>
        <w:rPr>
          <w:rFonts w:ascii="Microsoft NeoGothic" w:eastAsia="Microsoft NeoGothic" w:hAnsi="Microsoft NeoGothic"/>
        </w:rPr>
      </w:pPr>
      <w:proofErr w:type="gramStart"/>
      <w:r w:rsidRPr="00B65311">
        <w:rPr>
          <w:rFonts w:ascii="Microsoft NeoGothic" w:eastAsia="Microsoft NeoGothic" w:hAnsi="Microsoft NeoGothic" w:cs="바탕"/>
          <w:sz w:val="20"/>
        </w:rPr>
        <w:t>5</w:t>
      </w:r>
      <w:r w:rsidRPr="00B65311">
        <w:rPr>
          <w:rFonts w:ascii="Microsoft NeoGothic" w:eastAsia="Microsoft NeoGothic" w:hAnsi="Microsoft NeoGothic" w:cs="바탕" w:hint="eastAsia"/>
          <w:sz w:val="20"/>
        </w:rPr>
        <w:t xml:space="preserve">단계 </w:t>
      </w:r>
      <w:r w:rsidRPr="00B65311">
        <w:rPr>
          <w:rFonts w:ascii="Microsoft NeoGothic" w:eastAsia="Microsoft NeoGothic" w:hAnsi="Microsoft NeoGothic" w:cs="바탕"/>
          <w:sz w:val="20"/>
        </w:rPr>
        <w:t>:</w:t>
      </w:r>
      <w:proofErr w:type="gramEnd"/>
      <w:r w:rsidRPr="00B65311">
        <w:rPr>
          <w:rFonts w:ascii="Microsoft NeoGothic" w:eastAsia="Microsoft NeoGothic" w:hAnsi="Microsoft NeoGothic" w:cs="바탕"/>
          <w:sz w:val="20"/>
        </w:rPr>
        <w:t xml:space="preserve"> </w:t>
      </w:r>
      <w:r w:rsidRPr="00B65311">
        <w:rPr>
          <w:rFonts w:ascii="Microsoft NeoGothic" w:eastAsia="Microsoft NeoGothic" w:hAnsi="Microsoft NeoGothic" w:cs="바탕" w:hint="eastAsia"/>
          <w:sz w:val="20"/>
        </w:rPr>
        <w:t>네오 픽셀 모두를 켠다.</w:t>
      </w:r>
    </w:p>
    <w:p w:rsidR="00182E76" w:rsidRPr="00182E76" w:rsidRDefault="00182E76" w:rsidP="00182E76">
      <w:pPr>
        <w:pStyle w:val="af7"/>
        <w:numPr>
          <w:ilvl w:val="2"/>
          <w:numId w:val="13"/>
        </w:numPr>
        <w:spacing w:after="0" w:line="348" w:lineRule="auto"/>
        <w:ind w:leftChars="0"/>
        <w:rPr>
          <w:rFonts w:ascii="Microsoft NeoGothic" w:eastAsia="Microsoft NeoGothic" w:hAnsi="Microsoft NeoGothic"/>
          <w:sz w:val="20"/>
        </w:rPr>
      </w:pPr>
      <w:r w:rsidRPr="00B65311">
        <w:rPr>
          <w:rFonts w:ascii="Microsoft NeoGothic" w:eastAsia="Microsoft NeoGothic" w:hAnsi="Microsoft NeoGothic" w:hint="eastAsia"/>
          <w:sz w:val="20"/>
        </w:rPr>
        <w:t>제일 최대의 단계에서 한번 더 조작하면 첫 번째 단계로 돌아간다.</w:t>
      </w:r>
    </w:p>
    <w:p w:rsidR="00C91683" w:rsidRPr="00B65311" w:rsidRDefault="00C91683" w:rsidP="00C91683">
      <w:pPr>
        <w:pStyle w:val="af7"/>
        <w:numPr>
          <w:ilvl w:val="1"/>
          <w:numId w:val="13"/>
        </w:numPr>
        <w:spacing w:after="0" w:line="348" w:lineRule="auto"/>
        <w:ind w:leftChars="0"/>
        <w:rPr>
          <w:rFonts w:ascii="Microsoft NeoGothic" w:eastAsia="Microsoft NeoGothic" w:hAnsi="Microsoft NeoGothic"/>
          <w:b/>
        </w:rPr>
      </w:pPr>
      <w:r w:rsidRPr="00B65311">
        <w:rPr>
          <w:rFonts w:ascii="Microsoft NeoGothic" w:eastAsia="Microsoft NeoGothic" w:hAnsi="Microsoft NeoGothic" w:cs="바탕" w:hint="eastAsia"/>
          <w:sz w:val="20"/>
        </w:rPr>
        <w:t>두 번째</w:t>
      </w:r>
      <w:r w:rsidRPr="00B65311">
        <w:rPr>
          <w:rFonts w:ascii="Microsoft NeoGothic" w:eastAsia="Microsoft NeoGothic" w:hAnsi="Microsoft NeoGothic" w:cs="바탕"/>
          <w:sz w:val="20"/>
        </w:rPr>
        <w:t xml:space="preserve"> </w:t>
      </w:r>
      <w:r w:rsidRPr="00B65311">
        <w:rPr>
          <w:rFonts w:ascii="Microsoft NeoGothic" w:eastAsia="Microsoft NeoGothic" w:hAnsi="Microsoft NeoGothic" w:cs="바탕" w:hint="eastAsia"/>
          <w:sz w:val="20"/>
        </w:rPr>
        <w:t>버튼</w:t>
      </w:r>
    </w:p>
    <w:p w:rsidR="00C91683" w:rsidRPr="00B65311" w:rsidRDefault="00C91683" w:rsidP="00C91683">
      <w:pPr>
        <w:pStyle w:val="af7"/>
        <w:numPr>
          <w:ilvl w:val="2"/>
          <w:numId w:val="13"/>
        </w:numPr>
        <w:spacing w:after="0" w:line="348" w:lineRule="auto"/>
        <w:ind w:leftChars="0"/>
        <w:rPr>
          <w:rFonts w:ascii="Microsoft NeoGothic" w:eastAsia="Microsoft NeoGothic" w:hAnsi="Microsoft NeoGothic"/>
        </w:rPr>
      </w:pPr>
      <w:r w:rsidRPr="00B65311">
        <w:rPr>
          <w:rFonts w:ascii="Microsoft NeoGothic" w:eastAsia="Microsoft NeoGothic" w:hAnsi="Microsoft NeoGothic" w:cs="바탕" w:hint="eastAsia"/>
          <w:sz w:val="20"/>
        </w:rPr>
        <w:t>버튼을 누를 때마다 색상이 바뀐다.</w:t>
      </w:r>
    </w:p>
    <w:p w:rsidR="00C91683" w:rsidRPr="00B65311" w:rsidRDefault="00C91683" w:rsidP="00C91683">
      <w:pPr>
        <w:pStyle w:val="af7"/>
        <w:numPr>
          <w:ilvl w:val="3"/>
          <w:numId w:val="13"/>
        </w:numPr>
        <w:spacing w:after="0" w:line="348" w:lineRule="auto"/>
        <w:ind w:leftChars="0"/>
        <w:rPr>
          <w:rFonts w:ascii="Microsoft NeoGothic" w:eastAsia="Microsoft NeoGothic" w:hAnsi="Microsoft NeoGothic"/>
          <w:sz w:val="20"/>
        </w:rPr>
      </w:pPr>
      <w:r w:rsidRPr="00B65311">
        <w:rPr>
          <w:rFonts w:ascii="Microsoft NeoGothic" w:eastAsia="Microsoft NeoGothic" w:hAnsi="Microsoft NeoGothic" w:hint="eastAsia"/>
          <w:sz w:val="20"/>
        </w:rPr>
        <w:t>첫 번째 상태에서는 빨간색부터 파란색까지 표현한다.</w:t>
      </w:r>
    </w:p>
    <w:p w:rsidR="00C91683" w:rsidRPr="00B65311" w:rsidRDefault="00C91683" w:rsidP="00C91683">
      <w:pPr>
        <w:pStyle w:val="af7"/>
        <w:numPr>
          <w:ilvl w:val="3"/>
          <w:numId w:val="13"/>
        </w:numPr>
        <w:spacing w:after="0" w:line="348" w:lineRule="auto"/>
        <w:ind w:leftChars="0"/>
        <w:rPr>
          <w:rFonts w:ascii="Microsoft NeoGothic" w:eastAsia="Microsoft NeoGothic" w:hAnsi="Microsoft NeoGothic"/>
          <w:sz w:val="20"/>
        </w:rPr>
      </w:pPr>
      <w:r w:rsidRPr="00B65311">
        <w:rPr>
          <w:rFonts w:ascii="Microsoft NeoGothic" w:eastAsia="Microsoft NeoGothic" w:hAnsi="Microsoft NeoGothic" w:hint="eastAsia"/>
          <w:sz w:val="20"/>
        </w:rPr>
        <w:t xml:space="preserve">두 번째 상태에서는 </w:t>
      </w:r>
      <w:r w:rsidR="00A56C64">
        <w:rPr>
          <w:rFonts w:ascii="Microsoft NeoGothic" w:eastAsia="Microsoft NeoGothic" w:hAnsi="Microsoft NeoGothic" w:hint="eastAsia"/>
          <w:sz w:val="20"/>
        </w:rPr>
        <w:t>주황</w:t>
      </w:r>
      <w:r w:rsidRPr="00B65311">
        <w:rPr>
          <w:rFonts w:ascii="Microsoft NeoGothic" w:eastAsia="Microsoft NeoGothic" w:hAnsi="Microsoft NeoGothic" w:hint="eastAsia"/>
          <w:sz w:val="20"/>
        </w:rPr>
        <w:t xml:space="preserve">색부터 </w:t>
      </w:r>
      <w:r w:rsidR="00A56C64">
        <w:rPr>
          <w:rFonts w:ascii="Microsoft NeoGothic" w:eastAsia="Microsoft NeoGothic" w:hAnsi="Microsoft NeoGothic" w:hint="eastAsia"/>
          <w:sz w:val="20"/>
        </w:rPr>
        <w:t>보라</w:t>
      </w:r>
      <w:r w:rsidRPr="00B65311">
        <w:rPr>
          <w:rFonts w:ascii="Microsoft NeoGothic" w:eastAsia="Microsoft NeoGothic" w:hAnsi="Microsoft NeoGothic" w:hint="eastAsia"/>
          <w:sz w:val="20"/>
        </w:rPr>
        <w:t>색까지 표현한다.</w:t>
      </w:r>
    </w:p>
    <w:p w:rsidR="00C91683" w:rsidRPr="00B65311" w:rsidRDefault="00A56C64" w:rsidP="00C91683">
      <w:pPr>
        <w:pStyle w:val="af7"/>
        <w:numPr>
          <w:ilvl w:val="3"/>
          <w:numId w:val="13"/>
        </w:numPr>
        <w:spacing w:after="0" w:line="348" w:lineRule="auto"/>
        <w:ind w:leftChars="0"/>
        <w:rPr>
          <w:rFonts w:ascii="Microsoft NeoGothic" w:eastAsia="Microsoft NeoGothic" w:hAnsi="Microsoft NeoGothic"/>
          <w:sz w:val="20"/>
        </w:rPr>
      </w:pPr>
      <w:bookmarkStart w:id="0" w:name="_GoBack"/>
      <w:bookmarkEnd w:id="0"/>
      <w:r>
        <w:rPr>
          <w:rFonts w:ascii="Microsoft NeoGothic" w:eastAsia="Microsoft NeoGothic" w:hAnsi="Microsoft NeoGothic" w:hint="eastAsia"/>
          <w:sz w:val="20"/>
        </w:rPr>
        <w:t>세</w:t>
      </w:r>
      <w:r w:rsidR="00C91683" w:rsidRPr="00B65311">
        <w:rPr>
          <w:rFonts w:ascii="Microsoft NeoGothic" w:eastAsia="Microsoft NeoGothic" w:hAnsi="Microsoft NeoGothic" w:hint="eastAsia"/>
          <w:sz w:val="20"/>
        </w:rPr>
        <w:t xml:space="preserve"> 번째 상태에서는 </w:t>
      </w:r>
      <w:r>
        <w:rPr>
          <w:rFonts w:ascii="Microsoft NeoGothic" w:eastAsia="Microsoft NeoGothic" w:hAnsi="Microsoft NeoGothic" w:hint="eastAsia"/>
          <w:sz w:val="20"/>
        </w:rPr>
        <w:t>노란</w:t>
      </w:r>
      <w:r w:rsidR="00C91683" w:rsidRPr="00B65311">
        <w:rPr>
          <w:rFonts w:ascii="Microsoft NeoGothic" w:eastAsia="Microsoft NeoGothic" w:hAnsi="Microsoft NeoGothic" w:hint="eastAsia"/>
          <w:sz w:val="20"/>
        </w:rPr>
        <w:t xml:space="preserve">색부터 </w:t>
      </w:r>
      <w:r>
        <w:rPr>
          <w:rFonts w:ascii="Microsoft NeoGothic" w:eastAsia="Microsoft NeoGothic" w:hAnsi="Microsoft NeoGothic" w:hint="eastAsia"/>
          <w:sz w:val="20"/>
        </w:rPr>
        <w:t>청록</w:t>
      </w:r>
      <w:r w:rsidR="00C91683" w:rsidRPr="00B65311">
        <w:rPr>
          <w:rFonts w:ascii="Microsoft NeoGothic" w:eastAsia="Microsoft NeoGothic" w:hAnsi="Microsoft NeoGothic" w:hint="eastAsia"/>
          <w:sz w:val="20"/>
        </w:rPr>
        <w:t>색까지 표현한다.</w:t>
      </w:r>
    </w:p>
    <w:p w:rsidR="00C91683" w:rsidRPr="00B65311" w:rsidRDefault="00C91683" w:rsidP="00C91683">
      <w:pPr>
        <w:pStyle w:val="af7"/>
        <w:numPr>
          <w:ilvl w:val="3"/>
          <w:numId w:val="13"/>
        </w:numPr>
        <w:spacing w:after="0" w:line="348" w:lineRule="auto"/>
        <w:ind w:leftChars="0"/>
        <w:rPr>
          <w:rFonts w:ascii="Microsoft NeoGothic" w:eastAsia="Microsoft NeoGothic" w:hAnsi="Microsoft NeoGothic"/>
          <w:sz w:val="20"/>
        </w:rPr>
      </w:pPr>
      <w:r w:rsidRPr="00B65311">
        <w:rPr>
          <w:rFonts w:ascii="Microsoft NeoGothic" w:eastAsia="Microsoft NeoGothic" w:hAnsi="Microsoft NeoGothic" w:hint="eastAsia"/>
          <w:sz w:val="20"/>
        </w:rPr>
        <w:t>제일 최대의 단계에서 한번 더 조작하면 첫 번째 단계로 돌아간다.</w:t>
      </w:r>
    </w:p>
    <w:p w:rsidR="00C91683" w:rsidRPr="00B65311" w:rsidRDefault="00B65311" w:rsidP="00C91683">
      <w:pPr>
        <w:pStyle w:val="af7"/>
        <w:numPr>
          <w:ilvl w:val="0"/>
          <w:numId w:val="13"/>
        </w:numPr>
        <w:spacing w:after="0" w:line="348" w:lineRule="auto"/>
        <w:ind w:leftChars="0"/>
        <w:rPr>
          <w:rFonts w:ascii="Microsoft NeoGothic" w:eastAsia="Microsoft NeoGothic" w:hAnsi="Microsoft NeoGothic"/>
          <w:b/>
          <w:sz w:val="20"/>
        </w:rPr>
      </w:pPr>
      <w:r w:rsidRPr="00B65311">
        <w:rPr>
          <w:rFonts w:ascii="Microsoft NeoGothic" w:eastAsia="Microsoft NeoGothic" w:hAnsi="Microsoft NeoGothic" w:hint="eastAsia"/>
          <w:b/>
          <w:sz w:val="20"/>
        </w:rPr>
        <w:t>무선 사용 기능</w:t>
      </w:r>
    </w:p>
    <w:p w:rsidR="00B65311" w:rsidRPr="00B65311" w:rsidRDefault="00B65311" w:rsidP="00B65311">
      <w:pPr>
        <w:pStyle w:val="af7"/>
        <w:numPr>
          <w:ilvl w:val="1"/>
          <w:numId w:val="13"/>
        </w:numPr>
        <w:spacing w:after="0" w:line="348" w:lineRule="auto"/>
        <w:ind w:leftChars="0"/>
        <w:rPr>
          <w:rFonts w:ascii="Microsoft NeoGothic" w:eastAsia="Microsoft NeoGothic" w:hAnsi="Microsoft NeoGothic"/>
          <w:sz w:val="20"/>
        </w:rPr>
      </w:pPr>
      <w:r w:rsidRPr="00B65311">
        <w:rPr>
          <w:rFonts w:ascii="Microsoft NeoGothic" w:eastAsia="Microsoft NeoGothic" w:hAnsi="Microsoft NeoGothic" w:hint="eastAsia"/>
          <w:sz w:val="20"/>
        </w:rPr>
        <w:t>배터리를 이용해 전원을 연결하지 않아도 쓸 수 있다.</w:t>
      </w:r>
    </w:p>
    <w:p w:rsidR="00B65311" w:rsidRDefault="00B65311" w:rsidP="00B65311">
      <w:pPr>
        <w:pStyle w:val="af7"/>
        <w:numPr>
          <w:ilvl w:val="1"/>
          <w:numId w:val="13"/>
        </w:numPr>
        <w:spacing w:after="0" w:line="348" w:lineRule="auto"/>
        <w:ind w:leftChars="0"/>
        <w:rPr>
          <w:rFonts w:ascii="Microsoft NeoGothic" w:eastAsia="Microsoft NeoGothic" w:hAnsi="Microsoft NeoGothic"/>
          <w:sz w:val="20"/>
        </w:rPr>
      </w:pPr>
      <w:r w:rsidRPr="00B65311">
        <w:rPr>
          <w:rFonts w:ascii="Microsoft NeoGothic" w:eastAsia="Microsoft NeoGothic" w:hAnsi="Microsoft NeoGothic" w:hint="eastAsia"/>
          <w:sz w:val="20"/>
        </w:rPr>
        <w:t xml:space="preserve">충전은 마이크로 </w:t>
      </w:r>
      <w:r w:rsidRPr="00B65311">
        <w:rPr>
          <w:rFonts w:ascii="Microsoft NeoGothic" w:eastAsia="Microsoft NeoGothic" w:hAnsi="Microsoft NeoGothic"/>
          <w:sz w:val="20"/>
        </w:rPr>
        <w:t>5</w:t>
      </w:r>
      <w:r w:rsidRPr="00B65311">
        <w:rPr>
          <w:rFonts w:ascii="Microsoft NeoGothic" w:eastAsia="Microsoft NeoGothic" w:hAnsi="Microsoft NeoGothic" w:hint="eastAsia"/>
          <w:sz w:val="20"/>
        </w:rPr>
        <w:t xml:space="preserve">핀 </w:t>
      </w:r>
      <w:r w:rsidRPr="00B65311">
        <w:rPr>
          <w:rFonts w:ascii="Microsoft NeoGothic" w:eastAsia="Microsoft NeoGothic" w:hAnsi="Microsoft NeoGothic"/>
          <w:sz w:val="20"/>
        </w:rPr>
        <w:t>USB</w:t>
      </w:r>
      <w:r w:rsidRPr="00B65311">
        <w:rPr>
          <w:rFonts w:ascii="Microsoft NeoGothic" w:eastAsia="Microsoft NeoGothic" w:hAnsi="Microsoft NeoGothic" w:hint="eastAsia"/>
          <w:sz w:val="20"/>
        </w:rPr>
        <w:t>케이블을 이용한다.</w:t>
      </w:r>
    </w:p>
    <w:p w:rsidR="00182E76" w:rsidRPr="00182E76" w:rsidRDefault="00182E76" w:rsidP="00182E76">
      <w:pPr>
        <w:spacing w:after="0" w:line="348" w:lineRule="auto"/>
        <w:ind w:left="800"/>
        <w:rPr>
          <w:rFonts w:ascii="Microsoft NeoGothic" w:eastAsia="Microsoft NeoGothic" w:hAnsi="Microsoft NeoGothic"/>
          <w:sz w:val="20"/>
        </w:rPr>
      </w:pPr>
    </w:p>
    <w:p w:rsidR="009107A5" w:rsidRPr="00B65311" w:rsidRDefault="009107A5" w:rsidP="00800DB6">
      <w:pPr>
        <w:pStyle w:val="af7"/>
        <w:numPr>
          <w:ilvl w:val="0"/>
          <w:numId w:val="13"/>
        </w:numPr>
        <w:spacing w:after="0" w:line="348" w:lineRule="auto"/>
        <w:ind w:leftChars="0"/>
        <w:rPr>
          <w:rFonts w:ascii="Microsoft NeoGothic" w:eastAsia="Microsoft NeoGothic" w:hAnsi="Microsoft NeoGothic"/>
        </w:rPr>
      </w:pPr>
      <w:r w:rsidRPr="00B65311">
        <w:rPr>
          <w:rFonts w:ascii="Microsoft NeoGothic" w:eastAsia="Microsoft NeoGothic" w:hAnsi="Microsoft NeoGothic" w:cs="바탕"/>
          <w:b/>
          <w:sz w:val="20"/>
        </w:rPr>
        <w:lastRenderedPageBreak/>
        <w:t xml:space="preserve">3색 LED를 이용한 배터리 잔량 표시 기능 </w:t>
      </w:r>
    </w:p>
    <w:p w:rsidR="009107A5" w:rsidRPr="00B65311" w:rsidRDefault="009107A5" w:rsidP="00800DB6">
      <w:pPr>
        <w:pStyle w:val="af7"/>
        <w:numPr>
          <w:ilvl w:val="1"/>
          <w:numId w:val="13"/>
        </w:numPr>
        <w:spacing w:after="0" w:line="348" w:lineRule="auto"/>
        <w:ind w:leftChars="0"/>
        <w:rPr>
          <w:rFonts w:ascii="Microsoft NeoGothic" w:eastAsia="Microsoft NeoGothic" w:hAnsi="Microsoft NeoGothic"/>
        </w:rPr>
      </w:pPr>
      <w:r w:rsidRPr="00B65311">
        <w:rPr>
          <w:rFonts w:ascii="Microsoft NeoGothic" w:eastAsia="Microsoft NeoGothic" w:hAnsi="Microsoft NeoGothic" w:cs="바탕" w:hint="eastAsia"/>
          <w:sz w:val="20"/>
        </w:rPr>
        <w:t xml:space="preserve">배터리의 잔량이 </w:t>
      </w:r>
      <w:r w:rsidRPr="00B65311">
        <w:rPr>
          <w:rFonts w:ascii="Microsoft NeoGothic" w:eastAsia="Microsoft NeoGothic" w:hAnsi="Microsoft NeoGothic" w:cs="바탕"/>
          <w:sz w:val="20"/>
        </w:rPr>
        <w:t>65% ~ 100%</w:t>
      </w:r>
      <w:r w:rsidRPr="00B65311">
        <w:rPr>
          <w:rFonts w:ascii="Microsoft NeoGothic" w:eastAsia="Microsoft NeoGothic" w:hAnsi="Microsoft NeoGothic" w:cs="바탕" w:hint="eastAsia"/>
          <w:sz w:val="20"/>
        </w:rPr>
        <w:t>일 때,</w:t>
      </w:r>
      <w:r w:rsidRPr="00B65311">
        <w:rPr>
          <w:rFonts w:ascii="Microsoft NeoGothic" w:eastAsia="Microsoft NeoGothic" w:hAnsi="Microsoft NeoGothic" w:cs="바탕"/>
          <w:sz w:val="20"/>
        </w:rPr>
        <w:t xml:space="preserve"> 파란색</w:t>
      </w:r>
      <w:r w:rsidR="002416C2" w:rsidRPr="00B65311">
        <w:rPr>
          <w:rFonts w:ascii="Microsoft NeoGothic" w:eastAsia="Microsoft NeoGothic" w:hAnsi="Microsoft NeoGothic" w:cs="바탕"/>
          <w:sz w:val="20"/>
        </w:rPr>
        <w:t xml:space="preserve"> LED</w:t>
      </w:r>
      <w:r w:rsidRPr="00B65311">
        <w:rPr>
          <w:rFonts w:ascii="Microsoft NeoGothic" w:eastAsia="Microsoft NeoGothic" w:hAnsi="Microsoft NeoGothic" w:cs="바탕" w:hint="eastAsia"/>
          <w:sz w:val="20"/>
        </w:rPr>
        <w:t>가 켜진다.</w:t>
      </w:r>
    </w:p>
    <w:p w:rsidR="009107A5" w:rsidRPr="00B65311" w:rsidRDefault="009107A5" w:rsidP="00800DB6">
      <w:pPr>
        <w:pStyle w:val="af7"/>
        <w:numPr>
          <w:ilvl w:val="1"/>
          <w:numId w:val="13"/>
        </w:numPr>
        <w:spacing w:after="0" w:line="348" w:lineRule="auto"/>
        <w:ind w:leftChars="0"/>
        <w:rPr>
          <w:rFonts w:ascii="Microsoft NeoGothic" w:eastAsia="Microsoft NeoGothic" w:hAnsi="Microsoft NeoGothic"/>
        </w:rPr>
      </w:pPr>
      <w:r w:rsidRPr="00B65311">
        <w:rPr>
          <w:rFonts w:ascii="Microsoft NeoGothic" w:eastAsia="Microsoft NeoGothic" w:hAnsi="Microsoft NeoGothic" w:cs="바탕" w:hint="eastAsia"/>
          <w:sz w:val="20"/>
        </w:rPr>
        <w:t xml:space="preserve">배터리의 잔량이 </w:t>
      </w:r>
      <w:r w:rsidRPr="00B65311">
        <w:rPr>
          <w:rFonts w:ascii="Microsoft NeoGothic" w:eastAsia="Microsoft NeoGothic" w:hAnsi="Microsoft NeoGothic" w:cs="바탕"/>
          <w:sz w:val="20"/>
        </w:rPr>
        <w:t>30% ~ 65%</w:t>
      </w:r>
      <w:r w:rsidRPr="00B65311">
        <w:rPr>
          <w:rFonts w:ascii="Microsoft NeoGothic" w:eastAsia="Microsoft NeoGothic" w:hAnsi="Microsoft NeoGothic" w:cs="바탕" w:hint="eastAsia"/>
          <w:sz w:val="20"/>
        </w:rPr>
        <w:t>일 때,</w:t>
      </w:r>
      <w:r w:rsidRPr="00B65311">
        <w:rPr>
          <w:rFonts w:ascii="Microsoft NeoGothic" w:eastAsia="Microsoft NeoGothic" w:hAnsi="Microsoft NeoGothic" w:cs="바탕"/>
          <w:sz w:val="20"/>
        </w:rPr>
        <w:t xml:space="preserve"> </w:t>
      </w:r>
      <w:r w:rsidRPr="00B65311">
        <w:rPr>
          <w:rFonts w:ascii="Microsoft NeoGothic" w:eastAsia="Microsoft NeoGothic" w:hAnsi="Microsoft NeoGothic" w:cs="바탕" w:hint="eastAsia"/>
          <w:sz w:val="20"/>
        </w:rPr>
        <w:t>초록색</w:t>
      </w:r>
      <w:r w:rsidRPr="00B65311">
        <w:rPr>
          <w:rFonts w:ascii="Microsoft NeoGothic" w:eastAsia="Microsoft NeoGothic" w:hAnsi="Microsoft NeoGothic" w:cs="바탕"/>
          <w:sz w:val="20"/>
        </w:rPr>
        <w:t xml:space="preserve"> LED</w:t>
      </w:r>
      <w:r w:rsidRPr="00B65311">
        <w:rPr>
          <w:rFonts w:ascii="Microsoft NeoGothic" w:eastAsia="Microsoft NeoGothic" w:hAnsi="Microsoft NeoGothic" w:cs="바탕" w:hint="eastAsia"/>
          <w:sz w:val="20"/>
        </w:rPr>
        <w:t>가 켜진다.</w:t>
      </w:r>
    </w:p>
    <w:p w:rsidR="009107A5" w:rsidRPr="00B65311" w:rsidRDefault="009107A5" w:rsidP="00800DB6">
      <w:pPr>
        <w:pStyle w:val="af7"/>
        <w:numPr>
          <w:ilvl w:val="1"/>
          <w:numId w:val="13"/>
        </w:numPr>
        <w:spacing w:after="0" w:line="348" w:lineRule="auto"/>
        <w:ind w:leftChars="0"/>
        <w:rPr>
          <w:rFonts w:ascii="Microsoft NeoGothic" w:eastAsia="Microsoft NeoGothic" w:hAnsi="Microsoft NeoGothic"/>
        </w:rPr>
      </w:pPr>
      <w:r w:rsidRPr="00B65311">
        <w:rPr>
          <w:rFonts w:ascii="Microsoft NeoGothic" w:eastAsia="Microsoft NeoGothic" w:hAnsi="Microsoft NeoGothic" w:cs="바탕" w:hint="eastAsia"/>
          <w:sz w:val="20"/>
        </w:rPr>
        <w:t xml:space="preserve">배터리의 잔량이 </w:t>
      </w:r>
      <w:r w:rsidRPr="00B65311">
        <w:rPr>
          <w:rFonts w:ascii="Microsoft NeoGothic" w:eastAsia="Microsoft NeoGothic" w:hAnsi="Microsoft NeoGothic" w:cs="바탕"/>
          <w:sz w:val="20"/>
        </w:rPr>
        <w:t>0% ~ 30%</w:t>
      </w:r>
      <w:r w:rsidRPr="00B65311">
        <w:rPr>
          <w:rFonts w:ascii="Microsoft NeoGothic" w:eastAsia="Microsoft NeoGothic" w:hAnsi="Microsoft NeoGothic" w:cs="바탕" w:hint="eastAsia"/>
          <w:sz w:val="20"/>
        </w:rPr>
        <w:t>일 때,</w:t>
      </w:r>
      <w:r w:rsidRPr="00B65311">
        <w:rPr>
          <w:rFonts w:ascii="Microsoft NeoGothic" w:eastAsia="Microsoft NeoGothic" w:hAnsi="Microsoft NeoGothic" w:cs="바탕"/>
          <w:sz w:val="20"/>
        </w:rPr>
        <w:t xml:space="preserve"> </w:t>
      </w:r>
      <w:r w:rsidRPr="00B65311">
        <w:rPr>
          <w:rFonts w:ascii="Microsoft NeoGothic" w:eastAsia="Microsoft NeoGothic" w:hAnsi="Microsoft NeoGothic" w:cs="바탕" w:hint="eastAsia"/>
          <w:sz w:val="20"/>
        </w:rPr>
        <w:t>빨간색</w:t>
      </w:r>
      <w:r w:rsidRPr="00B65311">
        <w:rPr>
          <w:rFonts w:ascii="Microsoft NeoGothic" w:eastAsia="Microsoft NeoGothic" w:hAnsi="Microsoft NeoGothic" w:cs="바탕"/>
          <w:sz w:val="20"/>
        </w:rPr>
        <w:t xml:space="preserve"> LED</w:t>
      </w:r>
      <w:r w:rsidRPr="00B65311">
        <w:rPr>
          <w:rFonts w:ascii="Microsoft NeoGothic" w:eastAsia="Microsoft NeoGothic" w:hAnsi="Microsoft NeoGothic" w:cs="바탕" w:hint="eastAsia"/>
          <w:sz w:val="20"/>
        </w:rPr>
        <w:t>가 켜진다.</w:t>
      </w:r>
    </w:p>
    <w:p w:rsidR="009107A5" w:rsidRDefault="009107A5" w:rsidP="009107A5">
      <w:pPr>
        <w:spacing w:after="263" w:line="259" w:lineRule="auto"/>
      </w:pPr>
    </w:p>
    <w:p w:rsidR="00B65311" w:rsidRPr="00443C7D" w:rsidRDefault="00B65311" w:rsidP="009107A5">
      <w:pPr>
        <w:spacing w:after="263" w:line="259" w:lineRule="auto"/>
      </w:pPr>
    </w:p>
    <w:p w:rsidR="009107A5" w:rsidRDefault="002416C2" w:rsidP="002416C2">
      <w:pPr>
        <w:spacing w:after="0" w:line="259" w:lineRule="auto"/>
        <w:rPr>
          <w:rFonts w:ascii="Perpetua" w:eastAsia="Perpetua" w:hAnsi="Perpetua" w:cs="Perpetua"/>
          <w:b/>
          <w:sz w:val="40"/>
          <w:szCs w:val="40"/>
        </w:rPr>
      </w:pPr>
      <w:r>
        <w:rPr>
          <w:rFonts w:ascii="맑은 고딕" w:hAnsi="맑은 고딕" w:cs="맑은 고딕"/>
          <w:b/>
          <w:sz w:val="40"/>
          <w:szCs w:val="40"/>
        </w:rPr>
        <w:t>3.</w:t>
      </w:r>
      <w:r w:rsidRPr="002416C2">
        <w:rPr>
          <w:rFonts w:ascii="맑은 고딕" w:hAnsi="맑은 고딕" w:cs="맑은 고딕" w:hint="eastAsia"/>
          <w:b/>
          <w:sz w:val="40"/>
          <w:szCs w:val="40"/>
        </w:rPr>
        <w:t xml:space="preserve"> </w:t>
      </w:r>
      <w:r w:rsidR="009107A5" w:rsidRPr="002416C2">
        <w:rPr>
          <w:rFonts w:ascii="맑은 고딕" w:hAnsi="맑은 고딕" w:cs="맑은 고딕"/>
          <w:b/>
          <w:sz w:val="40"/>
          <w:szCs w:val="40"/>
        </w:rPr>
        <w:t>부품목록</w:t>
      </w:r>
      <w:r w:rsidR="009107A5" w:rsidRPr="002416C2">
        <w:rPr>
          <w:rFonts w:ascii="Perpetua" w:eastAsia="Perpetua" w:hAnsi="Perpetua" w:cs="Perpetua"/>
          <w:b/>
          <w:sz w:val="40"/>
          <w:szCs w:val="40"/>
        </w:rPr>
        <w:t xml:space="preserve"> </w:t>
      </w:r>
    </w:p>
    <w:p w:rsidR="002416C2" w:rsidRDefault="002416C2" w:rsidP="002416C2">
      <w:pPr>
        <w:spacing w:after="0" w:line="259" w:lineRule="auto"/>
        <w:rPr>
          <w:b/>
          <w:sz w:val="40"/>
          <w:szCs w:val="40"/>
        </w:rPr>
      </w:pPr>
    </w:p>
    <w:p w:rsidR="009107A5" w:rsidRPr="009107A5" w:rsidRDefault="009107A5" w:rsidP="00A246FE">
      <w:pPr>
        <w:spacing w:after="0" w:line="259" w:lineRule="auto"/>
        <w:rPr>
          <w:b/>
          <w:sz w:val="40"/>
          <w:szCs w:val="40"/>
        </w:rPr>
      </w:pPr>
    </w:p>
    <w:tbl>
      <w:tblPr>
        <w:tblStyle w:val="TableGrid"/>
        <w:tblW w:w="7066" w:type="dxa"/>
        <w:tblInd w:w="929" w:type="dxa"/>
        <w:tblCellMar>
          <w:top w:w="94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3095"/>
        <w:gridCol w:w="1889"/>
        <w:gridCol w:w="2082"/>
      </w:tblGrid>
      <w:tr w:rsidR="00301C1F" w:rsidTr="00A246FE">
        <w:trPr>
          <w:trHeight w:val="698"/>
        </w:trPr>
        <w:tc>
          <w:tcPr>
            <w:tcW w:w="3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01C1F" w:rsidRPr="00491E6D" w:rsidRDefault="00301C1F" w:rsidP="002416C2">
            <w:pPr>
              <w:ind w:left="3"/>
              <w:jc w:val="center"/>
              <w:rPr>
                <w:rFonts w:ascii="나눔바른고딕" w:eastAsia="나눔바른고딕" w:hAnsi="나눔바른고딕"/>
              </w:rPr>
            </w:pPr>
            <w:proofErr w:type="spellStart"/>
            <w:r w:rsidRPr="00491E6D">
              <w:rPr>
                <w:rFonts w:ascii="나눔바른고딕" w:eastAsia="나눔바른고딕" w:hAnsi="나눔바른고딕" w:cs="바탕"/>
                <w:b/>
              </w:rPr>
              <w:t>부품명</w:t>
            </w:r>
            <w:proofErr w:type="spellEnd"/>
          </w:p>
        </w:tc>
        <w:tc>
          <w:tcPr>
            <w:tcW w:w="1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01C1F" w:rsidRPr="00491E6D" w:rsidRDefault="00301C1F" w:rsidP="00301C1F">
            <w:pPr>
              <w:ind w:left="2"/>
              <w:jc w:val="center"/>
              <w:rPr>
                <w:rFonts w:ascii="나눔바른고딕" w:eastAsia="나눔바른고딕" w:hAnsi="나눔바른고딕" w:cs="바탕"/>
                <w:b/>
              </w:rPr>
            </w:pPr>
            <w:r>
              <w:rPr>
                <w:rFonts w:ascii="나눔바른고딕" w:eastAsia="나눔바른고딕" w:hAnsi="나눔바른고딕" w:cs="바탕" w:hint="eastAsia"/>
                <w:b/>
              </w:rPr>
              <w:t>개수</w:t>
            </w:r>
          </w:p>
        </w:tc>
        <w:tc>
          <w:tcPr>
            <w:tcW w:w="2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01C1F" w:rsidRPr="00491E6D" w:rsidRDefault="00301C1F" w:rsidP="002416C2">
            <w:pPr>
              <w:ind w:left="2"/>
              <w:jc w:val="center"/>
              <w:rPr>
                <w:rFonts w:ascii="나눔바른고딕" w:eastAsia="나눔바른고딕" w:hAnsi="나눔바른고딕"/>
              </w:rPr>
            </w:pPr>
            <w:r w:rsidRPr="00491E6D">
              <w:rPr>
                <w:rFonts w:ascii="나눔바른고딕" w:eastAsia="나눔바른고딕" w:hAnsi="나눔바른고딕" w:cs="바탕"/>
                <w:b/>
              </w:rPr>
              <w:t>가격</w:t>
            </w:r>
          </w:p>
        </w:tc>
      </w:tr>
      <w:tr w:rsidR="00301C1F" w:rsidTr="00A246FE">
        <w:trPr>
          <w:trHeight w:val="695"/>
        </w:trPr>
        <w:tc>
          <w:tcPr>
            <w:tcW w:w="3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01C1F" w:rsidRPr="0007762E" w:rsidRDefault="00301C1F" w:rsidP="002416C2">
            <w:pPr>
              <w:jc w:val="center"/>
              <w:rPr>
                <w:rFonts w:ascii="Microsoft NeoGothic" w:eastAsia="Microsoft NeoGothic" w:hAnsi="Microsoft NeoGothic"/>
              </w:rPr>
            </w:pPr>
            <w:r w:rsidRPr="0007762E">
              <w:rPr>
                <w:rFonts w:ascii="Microsoft NeoGothic" w:eastAsia="Microsoft NeoGothic" w:hAnsi="Microsoft NeoGothic" w:cs="바탕"/>
              </w:rPr>
              <w:t xml:space="preserve">태양전지 자동충전 </w:t>
            </w:r>
            <w:proofErr w:type="spellStart"/>
            <w:r w:rsidRPr="0007762E">
              <w:rPr>
                <w:rFonts w:ascii="Microsoft NeoGothic" w:eastAsia="Microsoft NeoGothic" w:hAnsi="Microsoft NeoGothic" w:cs="바탕"/>
              </w:rPr>
              <w:t>쉴드</w:t>
            </w:r>
            <w:proofErr w:type="spellEnd"/>
          </w:p>
        </w:tc>
        <w:tc>
          <w:tcPr>
            <w:tcW w:w="1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01C1F" w:rsidRPr="0007762E" w:rsidRDefault="00301C1F" w:rsidP="00301C1F">
            <w:pPr>
              <w:ind w:left="6"/>
              <w:jc w:val="center"/>
              <w:rPr>
                <w:rFonts w:ascii="Microsoft NeoGothic" w:eastAsia="Microsoft NeoGothic" w:hAnsi="Microsoft NeoGothic" w:cs="바탕"/>
              </w:rPr>
            </w:pPr>
            <w:r>
              <w:rPr>
                <w:rFonts w:ascii="Microsoft NeoGothic" w:eastAsia="Microsoft NeoGothic" w:hAnsi="Microsoft NeoGothic" w:cs="바탕" w:hint="eastAsia"/>
              </w:rPr>
              <w:t>1개</w:t>
            </w:r>
          </w:p>
        </w:tc>
        <w:tc>
          <w:tcPr>
            <w:tcW w:w="2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01C1F" w:rsidRPr="0007762E" w:rsidRDefault="00301C1F" w:rsidP="002416C2">
            <w:pPr>
              <w:ind w:left="6"/>
              <w:jc w:val="center"/>
              <w:rPr>
                <w:rFonts w:ascii="Microsoft NeoGothic" w:eastAsia="Microsoft NeoGothic" w:hAnsi="Microsoft NeoGothic"/>
              </w:rPr>
            </w:pPr>
            <w:r w:rsidRPr="0007762E">
              <w:rPr>
                <w:rFonts w:ascii="Microsoft NeoGothic" w:eastAsia="Microsoft NeoGothic" w:hAnsi="Microsoft NeoGothic" w:cs="바탕"/>
              </w:rPr>
              <w:t>20,000원</w:t>
            </w:r>
          </w:p>
        </w:tc>
      </w:tr>
      <w:tr w:rsidR="00301C1F" w:rsidTr="00A246FE">
        <w:trPr>
          <w:trHeight w:val="698"/>
        </w:trPr>
        <w:tc>
          <w:tcPr>
            <w:tcW w:w="3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01C1F" w:rsidRPr="0007762E" w:rsidRDefault="00301C1F" w:rsidP="002416C2">
            <w:pPr>
              <w:jc w:val="center"/>
              <w:rPr>
                <w:rFonts w:ascii="Microsoft NeoGothic" w:eastAsia="Microsoft NeoGothic" w:hAnsi="Microsoft NeoGothic"/>
              </w:rPr>
            </w:pPr>
            <w:r w:rsidRPr="0007762E">
              <w:rPr>
                <w:rFonts w:ascii="Microsoft NeoGothic" w:eastAsia="Microsoft NeoGothic" w:hAnsi="Microsoft NeoGothic" w:cs="바탕"/>
              </w:rPr>
              <w:t>RGB 컬러픽셀</w:t>
            </w:r>
          </w:p>
        </w:tc>
        <w:tc>
          <w:tcPr>
            <w:tcW w:w="1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01C1F" w:rsidRPr="0007762E" w:rsidRDefault="00301C1F" w:rsidP="00301C1F">
            <w:pPr>
              <w:ind w:left="6"/>
              <w:jc w:val="center"/>
              <w:rPr>
                <w:rFonts w:ascii="Microsoft NeoGothic" w:eastAsia="Microsoft NeoGothic" w:hAnsi="Microsoft NeoGothic" w:cs="바탕"/>
              </w:rPr>
            </w:pPr>
            <w:r>
              <w:rPr>
                <w:rFonts w:ascii="Microsoft NeoGothic" w:eastAsia="Microsoft NeoGothic" w:hAnsi="Microsoft NeoGothic" w:cs="바탕" w:hint="eastAsia"/>
              </w:rPr>
              <w:t>1개</w:t>
            </w:r>
          </w:p>
        </w:tc>
        <w:tc>
          <w:tcPr>
            <w:tcW w:w="2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01C1F" w:rsidRPr="0007762E" w:rsidRDefault="00301C1F" w:rsidP="002416C2">
            <w:pPr>
              <w:ind w:left="6"/>
              <w:jc w:val="center"/>
              <w:rPr>
                <w:rFonts w:ascii="Microsoft NeoGothic" w:eastAsia="Microsoft NeoGothic" w:hAnsi="Microsoft NeoGothic"/>
              </w:rPr>
            </w:pPr>
            <w:r w:rsidRPr="0007762E">
              <w:rPr>
                <w:rFonts w:ascii="Microsoft NeoGothic" w:eastAsia="Microsoft NeoGothic" w:hAnsi="Microsoft NeoGothic" w:cs="바탕"/>
              </w:rPr>
              <w:t>10,900원</w:t>
            </w:r>
          </w:p>
        </w:tc>
      </w:tr>
      <w:tr w:rsidR="00301C1F" w:rsidTr="00A246FE">
        <w:trPr>
          <w:trHeight w:val="695"/>
        </w:trPr>
        <w:tc>
          <w:tcPr>
            <w:tcW w:w="3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01C1F" w:rsidRPr="0007762E" w:rsidRDefault="00301C1F" w:rsidP="002416C2">
            <w:pPr>
              <w:jc w:val="center"/>
              <w:rPr>
                <w:rFonts w:ascii="Microsoft NeoGothic" w:eastAsia="Microsoft NeoGothic" w:hAnsi="Microsoft NeoGothic"/>
              </w:rPr>
            </w:pPr>
            <w:proofErr w:type="spellStart"/>
            <w:r w:rsidRPr="0007762E">
              <w:rPr>
                <w:rFonts w:ascii="Microsoft NeoGothic" w:eastAsia="Microsoft NeoGothic" w:hAnsi="Microsoft NeoGothic" w:cs="바탕"/>
              </w:rPr>
              <w:t>리튬폴리머</w:t>
            </w:r>
            <w:proofErr w:type="spellEnd"/>
            <w:r w:rsidRPr="0007762E">
              <w:rPr>
                <w:rFonts w:ascii="Microsoft NeoGothic" w:eastAsia="Microsoft NeoGothic" w:hAnsi="Microsoft NeoGothic" w:cs="바탕"/>
              </w:rPr>
              <w:t xml:space="preserve"> 배터리</w:t>
            </w:r>
          </w:p>
        </w:tc>
        <w:tc>
          <w:tcPr>
            <w:tcW w:w="1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01C1F" w:rsidRPr="0007762E" w:rsidRDefault="00301C1F" w:rsidP="00301C1F">
            <w:pPr>
              <w:ind w:left="6"/>
              <w:jc w:val="center"/>
              <w:rPr>
                <w:rFonts w:ascii="Microsoft NeoGothic" w:eastAsia="Microsoft NeoGothic" w:hAnsi="Microsoft NeoGothic" w:cs="바탕"/>
              </w:rPr>
            </w:pPr>
            <w:r>
              <w:rPr>
                <w:rFonts w:ascii="Microsoft NeoGothic" w:eastAsia="Microsoft NeoGothic" w:hAnsi="Microsoft NeoGothic" w:cs="바탕" w:hint="eastAsia"/>
              </w:rPr>
              <w:t>1개</w:t>
            </w:r>
          </w:p>
        </w:tc>
        <w:tc>
          <w:tcPr>
            <w:tcW w:w="2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01C1F" w:rsidRPr="0007762E" w:rsidRDefault="00301C1F" w:rsidP="002416C2">
            <w:pPr>
              <w:ind w:left="6"/>
              <w:jc w:val="center"/>
              <w:rPr>
                <w:rFonts w:ascii="Microsoft NeoGothic" w:eastAsia="Microsoft NeoGothic" w:hAnsi="Microsoft NeoGothic"/>
              </w:rPr>
            </w:pPr>
            <w:r w:rsidRPr="0007762E">
              <w:rPr>
                <w:rFonts w:ascii="Microsoft NeoGothic" w:eastAsia="Microsoft NeoGothic" w:hAnsi="Microsoft NeoGothic" w:cs="바탕"/>
              </w:rPr>
              <w:t>5,800원</w:t>
            </w:r>
          </w:p>
        </w:tc>
      </w:tr>
      <w:tr w:rsidR="00301C1F" w:rsidTr="00A246FE">
        <w:trPr>
          <w:trHeight w:val="695"/>
        </w:trPr>
        <w:tc>
          <w:tcPr>
            <w:tcW w:w="3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01C1F" w:rsidRPr="0007762E" w:rsidRDefault="00301C1F" w:rsidP="002416C2">
            <w:pPr>
              <w:jc w:val="center"/>
              <w:rPr>
                <w:rFonts w:ascii="Microsoft NeoGothic" w:eastAsia="Microsoft NeoGothic" w:hAnsi="Microsoft NeoGothic"/>
              </w:rPr>
            </w:pPr>
            <w:r w:rsidRPr="0007762E">
              <w:rPr>
                <w:rFonts w:ascii="Microsoft NeoGothic" w:eastAsia="Microsoft NeoGothic" w:hAnsi="Microsoft NeoGothic" w:cs="바탕"/>
              </w:rPr>
              <w:t>온도센서 모듈</w:t>
            </w:r>
          </w:p>
        </w:tc>
        <w:tc>
          <w:tcPr>
            <w:tcW w:w="1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01C1F" w:rsidRPr="0007762E" w:rsidRDefault="00301C1F" w:rsidP="00301C1F">
            <w:pPr>
              <w:ind w:left="6"/>
              <w:jc w:val="center"/>
              <w:rPr>
                <w:rFonts w:ascii="Microsoft NeoGothic" w:eastAsia="Microsoft NeoGothic" w:hAnsi="Microsoft NeoGothic" w:cs="바탕"/>
              </w:rPr>
            </w:pPr>
            <w:r>
              <w:rPr>
                <w:rFonts w:ascii="Microsoft NeoGothic" w:eastAsia="Microsoft NeoGothic" w:hAnsi="Microsoft NeoGothic" w:cs="바탕" w:hint="eastAsia"/>
              </w:rPr>
              <w:t>1개</w:t>
            </w:r>
          </w:p>
        </w:tc>
        <w:tc>
          <w:tcPr>
            <w:tcW w:w="2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01C1F" w:rsidRPr="0007762E" w:rsidRDefault="00301C1F" w:rsidP="002416C2">
            <w:pPr>
              <w:ind w:left="6"/>
              <w:jc w:val="center"/>
              <w:rPr>
                <w:rFonts w:ascii="Microsoft NeoGothic" w:eastAsia="Microsoft NeoGothic" w:hAnsi="Microsoft NeoGothic"/>
              </w:rPr>
            </w:pPr>
            <w:r w:rsidRPr="0007762E">
              <w:rPr>
                <w:rFonts w:ascii="Microsoft NeoGothic" w:eastAsia="Microsoft NeoGothic" w:hAnsi="Microsoft NeoGothic" w:cs="바탕"/>
              </w:rPr>
              <w:t>1,600원</w:t>
            </w:r>
          </w:p>
        </w:tc>
      </w:tr>
      <w:tr w:rsidR="00301C1F" w:rsidTr="00A246FE">
        <w:trPr>
          <w:trHeight w:val="698"/>
        </w:trPr>
        <w:tc>
          <w:tcPr>
            <w:tcW w:w="3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01C1F" w:rsidRPr="0007762E" w:rsidRDefault="00301C1F" w:rsidP="002416C2">
            <w:pPr>
              <w:jc w:val="center"/>
              <w:rPr>
                <w:rFonts w:ascii="Microsoft NeoGothic" w:eastAsia="Microsoft NeoGothic" w:hAnsi="Microsoft NeoGothic"/>
              </w:rPr>
            </w:pPr>
            <w:r w:rsidRPr="0007762E">
              <w:rPr>
                <w:rFonts w:ascii="Microsoft NeoGothic" w:eastAsia="Microsoft NeoGothic" w:hAnsi="Microsoft NeoGothic" w:cs="바탕"/>
              </w:rPr>
              <w:t>RGB LED 모듈</w:t>
            </w:r>
          </w:p>
        </w:tc>
        <w:tc>
          <w:tcPr>
            <w:tcW w:w="1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01C1F" w:rsidRPr="0007762E" w:rsidRDefault="00301C1F" w:rsidP="00301C1F">
            <w:pPr>
              <w:ind w:left="6"/>
              <w:jc w:val="center"/>
              <w:rPr>
                <w:rFonts w:ascii="Microsoft NeoGothic" w:eastAsia="Microsoft NeoGothic" w:hAnsi="Microsoft NeoGothic" w:cs="바탕"/>
              </w:rPr>
            </w:pPr>
            <w:r>
              <w:rPr>
                <w:rFonts w:ascii="Microsoft NeoGothic" w:eastAsia="Microsoft NeoGothic" w:hAnsi="Microsoft NeoGothic" w:cs="바탕" w:hint="eastAsia"/>
              </w:rPr>
              <w:t>1개</w:t>
            </w:r>
          </w:p>
        </w:tc>
        <w:tc>
          <w:tcPr>
            <w:tcW w:w="2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01C1F" w:rsidRPr="0007762E" w:rsidRDefault="00301C1F" w:rsidP="002416C2">
            <w:pPr>
              <w:ind w:left="6"/>
              <w:jc w:val="center"/>
              <w:rPr>
                <w:rFonts w:ascii="Microsoft NeoGothic" w:eastAsia="Microsoft NeoGothic" w:hAnsi="Microsoft NeoGothic"/>
              </w:rPr>
            </w:pPr>
            <w:r w:rsidRPr="0007762E">
              <w:rPr>
                <w:rFonts w:ascii="Microsoft NeoGothic" w:eastAsia="Microsoft NeoGothic" w:hAnsi="Microsoft NeoGothic" w:cs="바탕"/>
              </w:rPr>
              <w:t>1,200원</w:t>
            </w:r>
          </w:p>
        </w:tc>
      </w:tr>
      <w:tr w:rsidR="00301C1F" w:rsidTr="00A246FE">
        <w:trPr>
          <w:trHeight w:val="695"/>
        </w:trPr>
        <w:tc>
          <w:tcPr>
            <w:tcW w:w="3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01C1F" w:rsidRPr="0007762E" w:rsidRDefault="00301C1F" w:rsidP="002416C2">
            <w:pPr>
              <w:jc w:val="center"/>
              <w:rPr>
                <w:rFonts w:ascii="Microsoft NeoGothic" w:eastAsia="Microsoft NeoGothic" w:hAnsi="Microsoft NeoGothic"/>
              </w:rPr>
            </w:pPr>
            <w:r w:rsidRPr="0007762E">
              <w:rPr>
                <w:rFonts w:ascii="Microsoft NeoGothic" w:eastAsia="Microsoft NeoGothic" w:hAnsi="Microsoft NeoGothic" w:cs="바탕"/>
              </w:rPr>
              <w:t>터치센서</w:t>
            </w:r>
          </w:p>
        </w:tc>
        <w:tc>
          <w:tcPr>
            <w:tcW w:w="1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01C1F" w:rsidRPr="0007762E" w:rsidRDefault="002A6002" w:rsidP="00301C1F">
            <w:pPr>
              <w:ind w:left="6"/>
              <w:jc w:val="center"/>
              <w:rPr>
                <w:rFonts w:ascii="Microsoft NeoGothic" w:eastAsia="Microsoft NeoGothic" w:hAnsi="Microsoft NeoGothic" w:cs="바탕"/>
              </w:rPr>
            </w:pPr>
            <w:r>
              <w:rPr>
                <w:rFonts w:ascii="Microsoft NeoGothic" w:eastAsia="Microsoft NeoGothic" w:hAnsi="Microsoft NeoGothic" w:cs="바탕" w:hint="eastAsia"/>
              </w:rPr>
              <w:t>2</w:t>
            </w:r>
            <w:r w:rsidR="00301C1F">
              <w:rPr>
                <w:rFonts w:ascii="Microsoft NeoGothic" w:eastAsia="Microsoft NeoGothic" w:hAnsi="Microsoft NeoGothic" w:cs="바탕" w:hint="eastAsia"/>
              </w:rPr>
              <w:t>개</w:t>
            </w:r>
          </w:p>
        </w:tc>
        <w:tc>
          <w:tcPr>
            <w:tcW w:w="2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01C1F" w:rsidRPr="0007762E" w:rsidRDefault="002A6002" w:rsidP="002416C2">
            <w:pPr>
              <w:ind w:left="6"/>
              <w:jc w:val="center"/>
              <w:rPr>
                <w:rFonts w:ascii="Microsoft NeoGothic" w:eastAsia="Microsoft NeoGothic" w:hAnsi="Microsoft NeoGothic"/>
              </w:rPr>
            </w:pPr>
            <w:r>
              <w:rPr>
                <w:rFonts w:ascii="Microsoft NeoGothic" w:eastAsia="Microsoft NeoGothic" w:hAnsi="Microsoft NeoGothic" w:cs="바탕"/>
              </w:rPr>
              <w:t>2,400</w:t>
            </w:r>
            <w:r w:rsidR="00301C1F" w:rsidRPr="0007762E">
              <w:rPr>
                <w:rFonts w:ascii="Microsoft NeoGothic" w:eastAsia="Microsoft NeoGothic" w:hAnsi="Microsoft NeoGothic" w:cs="바탕"/>
              </w:rPr>
              <w:t>원</w:t>
            </w:r>
          </w:p>
        </w:tc>
      </w:tr>
      <w:tr w:rsidR="00301C1F" w:rsidTr="00A246FE">
        <w:trPr>
          <w:trHeight w:val="698"/>
        </w:trPr>
        <w:tc>
          <w:tcPr>
            <w:tcW w:w="3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01C1F" w:rsidRPr="00491E6D" w:rsidRDefault="00301C1F" w:rsidP="002416C2">
            <w:pPr>
              <w:ind w:left="3"/>
              <w:jc w:val="center"/>
              <w:rPr>
                <w:rFonts w:ascii="나눔바른고딕" w:eastAsia="나눔바른고딕" w:hAnsi="나눔바른고딕"/>
              </w:rPr>
            </w:pPr>
            <w:r w:rsidRPr="00491E6D">
              <w:rPr>
                <w:rFonts w:ascii="나눔바른고딕" w:eastAsia="나눔바른고딕" w:hAnsi="나눔바른고딕" w:cs="바탕"/>
                <w:b/>
              </w:rPr>
              <w:t>총액</w:t>
            </w:r>
          </w:p>
        </w:tc>
        <w:tc>
          <w:tcPr>
            <w:tcW w:w="1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01C1F" w:rsidRPr="00491E6D" w:rsidRDefault="00301C1F" w:rsidP="00301C1F">
            <w:pPr>
              <w:ind w:left="6"/>
              <w:jc w:val="center"/>
              <w:rPr>
                <w:rFonts w:ascii="나눔바른고딕" w:eastAsia="나눔바른고딕" w:hAnsi="나눔바른고딕" w:cs="바탕"/>
                <w:b/>
              </w:rPr>
            </w:pPr>
          </w:p>
        </w:tc>
        <w:tc>
          <w:tcPr>
            <w:tcW w:w="2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01C1F" w:rsidRPr="00491E6D" w:rsidRDefault="002A6002" w:rsidP="002416C2">
            <w:pPr>
              <w:ind w:left="6"/>
              <w:jc w:val="center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cs="바탕"/>
                <w:b/>
              </w:rPr>
              <w:t>41</w:t>
            </w:r>
            <w:r w:rsidR="00301C1F" w:rsidRPr="00491E6D">
              <w:rPr>
                <w:rFonts w:ascii="나눔바른고딕" w:eastAsia="나눔바른고딕" w:hAnsi="나눔바른고딕" w:cs="바탕"/>
                <w:b/>
              </w:rPr>
              <w:t>,900원</w:t>
            </w:r>
          </w:p>
        </w:tc>
      </w:tr>
    </w:tbl>
    <w:p w:rsidR="009107A5" w:rsidRPr="009107A5" w:rsidRDefault="009107A5" w:rsidP="009107A5">
      <w:pPr>
        <w:spacing w:after="263" w:line="259" w:lineRule="auto"/>
      </w:pPr>
    </w:p>
    <w:sectPr w:rsidR="009107A5" w:rsidRPr="009107A5">
      <w:footerReference w:type="even" r:id="rId15"/>
      <w:footerReference w:type="default" r:id="rId16"/>
      <w:pgSz w:w="11907" w:h="16839" w:code="1"/>
      <w:pgMar w:top="1440" w:right="1418" w:bottom="1440" w:left="1418" w:header="708" w:footer="708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14091" w:rsidRDefault="00314091">
      <w:pPr>
        <w:spacing w:after="0" w:line="240" w:lineRule="auto"/>
      </w:pPr>
      <w:r>
        <w:separator/>
      </w:r>
    </w:p>
  </w:endnote>
  <w:endnote w:type="continuationSeparator" w:id="0">
    <w:p w:rsidR="00314091" w:rsidRDefault="003140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나눔바른고딕">
    <w:altName w:val="맑은 고딕"/>
    <w:panose1 w:val="020B0603020101020101"/>
    <w:charset w:val="81"/>
    <w:family w:val="modern"/>
    <w:pitch w:val="variable"/>
    <w:sig w:usb0="800002A7" w:usb1="09D77CFB" w:usb2="00000010" w:usb3="00000000" w:csb0="00080001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NeoGothic">
    <w:altName w:val="Arial Unicode MS"/>
    <w:panose1 w:val="020B0402040204020203"/>
    <w:charset w:val="81"/>
    <w:family w:val="modern"/>
    <w:pitch w:val="variable"/>
    <w:sig w:usb0="B00002BF" w:usb1="191760FB" w:usb2="0000001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47AD4" w:rsidRDefault="0020092B">
    <w:pPr>
      <w:pStyle w:val="a6"/>
    </w:pP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0" allowOverlap="1" wp14:editId="1695E6CF">
              <wp:simplePos x="0" y="0"/>
              <wp:positionH relativeFrom="rightMargin">
                <wp:align>left</wp:align>
              </wp:positionH>
              <wp:positionV relativeFrom="margin">
                <wp:align>bottom</wp:align>
              </wp:positionV>
              <wp:extent cx="531495" cy="8229600"/>
              <wp:effectExtent l="0" t="0" r="1905" b="0"/>
              <wp:wrapNone/>
              <wp:docPr id="32" name="사각형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31495" cy="8229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:rsidR="00847AD4" w:rsidRDefault="00314091">
                          <w:pPr>
                            <w:pStyle w:val="af0"/>
                            <w:rPr>
                              <w:rFonts w:asciiTheme="majorHAnsi" w:eastAsiaTheme="majorEastAsia" w:hAnsiTheme="majorHAnsi" w:cstheme="majorBidi"/>
                              <w:sz w:val="20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20"/>
                              </w:rPr>
                              <w:alias w:val="제목"/>
                              <w:id w:val="201965352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r w:rsidR="009107A5">
                                <w:rPr>
                                  <w:rFonts w:asciiTheme="majorHAnsi" w:eastAsiaTheme="majorEastAsia" w:hAnsiTheme="majorHAnsi" w:cstheme="majorBidi"/>
                                  <w:sz w:val="20"/>
                                </w:rPr>
                                <w:t>마이크로프로세서</w:t>
                              </w:r>
                            </w:sdtContent>
                          </w:sdt>
                          <w:r w:rsidR="0020092B">
                            <w:rPr>
                              <w:rFonts w:asciiTheme="majorHAnsi" w:eastAsiaTheme="majorEastAsia" w:hAnsiTheme="majorHAnsi" w:cstheme="majorBidi"/>
                              <w:sz w:val="20"/>
                              <w:lang w:val="ko-KR"/>
                            </w:rPr>
                            <w:t xml:space="preserve"> </w:t>
                          </w:r>
                          <w:proofErr w:type="gramStart"/>
                          <w:r w:rsidR="0020092B">
                            <w:rPr>
                              <w:rFonts w:asciiTheme="majorHAnsi" w:eastAsiaTheme="majorEastAsia" w:hAnsiTheme="majorHAnsi" w:cstheme="majorBidi"/>
                              <w:sz w:val="20"/>
                              <w:lang w:val="ko-KR"/>
                            </w:rPr>
                            <w:t xml:space="preserve">|  </w:t>
                          </w:r>
                          <w:proofErr w:type="gramEnd"/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20"/>
                              </w:rPr>
                              <w:alias w:val="날짜"/>
                              <w:id w:val="201965362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7-11-03T00:00:00Z">
                                <w:dateFormat w:val="yyyy-MM-dd"/>
                                <w:lid w:val="ko-K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9107A5">
                                <w:rPr>
                                  <w:rFonts w:asciiTheme="majorHAnsi" w:eastAsiaTheme="majorEastAsia" w:hAnsiTheme="majorHAnsi" w:cstheme="majorBidi" w:hint="eastAsia"/>
                                  <w:sz w:val="20"/>
                                </w:rPr>
                                <w:t>2017-11-03</w:t>
                              </w:r>
                            </w:sdtContent>
                          </w:sdt>
                        </w:p>
                      </w:txbxContent>
                    </wps:txbx>
                    <wps:bodyPr rot="0" vert="vert270" wrap="square" lIns="91440" tIns="45720" rIns="109728" bIns="13716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50000</wp14:pctWidth>
              </wp14:sizeRelH>
              <wp14:sizeRelV relativeFrom="margin">
                <wp14:pctHeight>100000</wp14:pctHeight>
              </wp14:sizeRelV>
            </wp:anchor>
          </w:drawing>
        </mc:Choice>
        <mc:Fallback>
          <w:pict>
            <v:rect id="사각형 22" o:spid="_x0000_s1028" style="position:absolute;margin-left:0;margin-top:0;width:41.85pt;height:9in;z-index:251664384;visibility:visible;mso-wrap-style:square;mso-width-percent:500;mso-height-percent:1000;mso-wrap-distance-left:9pt;mso-wrap-distance-top:0;mso-wrap-distance-right:9pt;mso-wrap-distance-bottom:0;mso-position-horizontal:left;mso-position-horizontal-relative:right-margin-area;mso-position-vertical:bottom;mso-position-vertical-relative:margin;mso-width-percent:500;mso-height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" o:allowincell="f" filled="f" stroked="f">
              <v:textbox style="layout-flow:vertical;mso-layout-flow-alt:bottom-to-top" inset=",,8.64pt,10.8pt">
                <w:txbxContent>
                  <w:p w:rsidR="00847AD4" w:rsidRDefault="00273A84">
                    <w:pPr>
                      <w:pStyle w:val="af0"/>
                      <w:rPr>
                        <w:rFonts w:asciiTheme="majorHAnsi" w:eastAsiaTheme="majorEastAsia" w:hAnsiTheme="majorHAnsi" w:cstheme="majorBidi"/>
                        <w:sz w:val="20"/>
                      </w:rPr>
                    </w:pPr>
                    <w:sdt>
                      <w:sdtPr>
                        <w:rPr>
                          <w:rFonts w:asciiTheme="majorHAnsi" w:eastAsiaTheme="majorEastAsia" w:hAnsiTheme="majorHAnsi" w:cstheme="majorBidi"/>
                          <w:sz w:val="20"/>
                        </w:rPr>
                        <w:alias w:val="제목"/>
                        <w:id w:val="201965352"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EndPr/>
                      <w:sdtContent>
                        <w:r w:rsidR="009107A5">
                          <w:rPr>
                            <w:rFonts w:asciiTheme="majorHAnsi" w:eastAsiaTheme="majorEastAsia" w:hAnsiTheme="majorHAnsi" w:cstheme="majorBidi"/>
                            <w:sz w:val="20"/>
                          </w:rPr>
                          <w:t>마이크로프로세서</w:t>
                        </w:r>
                      </w:sdtContent>
                    </w:sdt>
                    <w:r w:rsidR="0020092B">
                      <w:rPr>
                        <w:rFonts w:asciiTheme="majorHAnsi" w:eastAsiaTheme="majorEastAsia" w:hAnsiTheme="majorHAnsi" w:cstheme="majorBidi"/>
                        <w:sz w:val="20"/>
                        <w:lang w:val="ko-KR"/>
                      </w:rPr>
                      <w:t xml:space="preserve"> </w:t>
                    </w:r>
                    <w:proofErr w:type="gramStart"/>
                    <w:r w:rsidR="0020092B">
                      <w:rPr>
                        <w:rFonts w:asciiTheme="majorHAnsi" w:eastAsiaTheme="majorEastAsia" w:hAnsiTheme="majorHAnsi" w:cstheme="majorBidi"/>
                        <w:sz w:val="20"/>
                        <w:lang w:val="ko-KR"/>
                      </w:rPr>
                      <w:t xml:space="preserve">|  </w:t>
                    </w:r>
                    <w:proofErr w:type="gramEnd"/>
                    <w:sdt>
                      <w:sdtPr>
                        <w:rPr>
                          <w:rFonts w:asciiTheme="majorHAnsi" w:eastAsiaTheme="majorEastAsia" w:hAnsiTheme="majorHAnsi" w:cstheme="majorBidi"/>
                          <w:sz w:val="20"/>
                        </w:rPr>
                        <w:alias w:val="날짜"/>
                        <w:id w:val="201965362"/>
                        <w:dataBinding w:prefixMappings="xmlns:ns0='http://schemas.microsoft.com/office/2006/coverPageProps'" w:xpath="/ns0:CoverPageProperties[1]/ns0:PublishDate[1]" w:storeItemID="{55AF091B-3C7A-41E3-B477-F2FDAA23CFDA}"/>
                        <w:date w:fullDate="2017-11-03T00:00:00Z">
                          <w:dateFormat w:val="yyyy-MM-dd"/>
                          <w:lid w:val="ko-KR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r w:rsidR="009107A5">
                          <w:rPr>
                            <w:rFonts w:asciiTheme="majorHAnsi" w:eastAsiaTheme="majorEastAsia" w:hAnsiTheme="majorHAnsi" w:cstheme="majorBidi" w:hint="eastAsia"/>
                            <w:sz w:val="20"/>
                          </w:rPr>
                          <w:t>2017-11-03</w:t>
                        </w:r>
                      </w:sdtContent>
                    </w:sdt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0" allowOverlap="1" wp14:editId="77551866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26605" cy="9434195"/>
              <wp:effectExtent l="9525" t="9525" r="14605" b="11430"/>
              <wp:wrapNone/>
              <wp:docPr id="33" name="도형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26605" cy="9434195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>
          <w:pict>
            <v:roundrect w14:anchorId="3038229C" id="도형 24" o:spid="_x0000_s1026" style="position:absolute;left:0;text-align:left;margin-left:0;margin-top:0;width:561.15pt;height:742.85pt;z-index:251665408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" o:allowincell="f" filled="f" fillcolor="black" strokeweight="1pt">
              <w10:wrap anchorx="page" anchory="page"/>
            </v:round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0" allowOverlap="1" wp14:editId="57BC8C09">
              <wp:simplePos x="0" y="0"/>
              <wp:positionH relativeFrom="rightMargin">
                <wp:align>left</wp:align>
              </wp:positionH>
              <wp:positionV relativeFrom="bottomMargin">
                <wp:align>top</wp:align>
              </wp:positionV>
              <wp:extent cx="520700" cy="520700"/>
              <wp:effectExtent l="0" t="0" r="3175" b="3175"/>
              <wp:wrapNone/>
              <wp:docPr id="34" name="타원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0700" cy="520700"/>
                      </a:xfrm>
                      <a:prstGeom prst="ellipse">
                        <a:avLst/>
                      </a:prstGeom>
                      <a:solidFill>
                        <a:schemeClr val="accent1"/>
                      </a:solidFill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:rsidR="00847AD4" w:rsidRDefault="0020092B">
                          <w:pPr>
                            <w:pStyle w:val="af0"/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\* Arabic  \* MERGEFORMAT</w:instrText>
                          </w:r>
                          <w:r>
                            <w:fldChar w:fldCharType="separate"/>
                          </w:r>
                          <w:r w:rsidR="005870E8" w:rsidRPr="005870E8"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  <w:lang w:val="ko-KR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id="타원 21" o:spid="_x0000_s1031" style="position:absolute;margin-left:0;margin-top:0;width:41pt;height:41pt;z-index:251663360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top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" o:allowincell="f" fillcolor="#d34817 [3204]" stroked="f">
              <v:textbox inset="0,0,0,0">
                <w:txbxContent>
                  <w:p w:rsidR="00847AD4" w:rsidRDefault="0020092B">
                    <w:pPr>
                      <w:pStyle w:val="af0"/>
                      <w:jc w:val="center"/>
                      <w:rPr>
                        <w:color w:val="FFFFFF" w:themeColor="background1"/>
                        <w:sz w:val="40"/>
                        <w:szCs w:val="40"/>
                      </w:rPr>
                    </w:pPr>
                    <w:r>
                      <w:fldChar w:fldCharType="begin"/>
                    </w:r>
                    <w:r>
                      <w:instrText>PAGE  \* Arabic  \* MERGEFORMAT</w:instrText>
                    </w:r>
                    <w:r>
                      <w:fldChar w:fldCharType="separate"/>
                    </w:r>
                    <w:r w:rsidR="005870E8" w:rsidRPr="005870E8">
                      <w:rPr>
                        <w:noProof/>
                        <w:color w:val="FFFFFF" w:themeColor="background1"/>
                        <w:sz w:val="40"/>
                        <w:szCs w:val="40"/>
                        <w:lang w:val="ko-KR"/>
                      </w:rPr>
                      <w:t>2</w:t>
                    </w:r>
                    <w:r>
                      <w:rPr>
                        <w:color w:val="FFFFFF" w:themeColor="background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oval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47AD4" w:rsidRDefault="0020092B">
    <w:pPr>
      <w:rPr>
        <w:sz w:val="20"/>
      </w:rPr>
    </w:pPr>
    <w:r>
      <w:rPr>
        <w:noProof/>
        <w:sz w:val="10"/>
        <w:szCs w:val="10"/>
      </w:rPr>
      <mc:AlternateContent>
        <mc:Choice Requires="wps">
          <w:drawing>
            <wp:anchor distT="0" distB="0" distL="114300" distR="114300" simplePos="0" relativeHeight="251661312" behindDoc="0" locked="0" layoutInCell="0" allowOverlap="1" wp14:editId="36B85038">
              <wp:simplePos x="0" y="0"/>
              <wp:positionH relativeFrom="leftMargin">
                <wp:align>right</wp:align>
              </wp:positionH>
              <wp:positionV relativeFrom="margin">
                <wp:align>bottom</wp:align>
              </wp:positionV>
              <wp:extent cx="594995" cy="8229600"/>
              <wp:effectExtent l="0" t="0" r="0" b="0"/>
              <wp:wrapNone/>
              <wp:docPr id="35" name="사각형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94995" cy="8229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:rsidR="00847AD4" w:rsidRDefault="00314091">
                          <w:pPr>
                            <w:pStyle w:val="af0"/>
                            <w:rPr>
                              <w:rFonts w:asciiTheme="majorHAnsi" w:eastAsiaTheme="majorEastAsia" w:hAnsiTheme="majorHAnsi" w:cstheme="majorBidi"/>
                              <w:sz w:val="20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20"/>
                              </w:rPr>
                              <w:alias w:val="제목"/>
                              <w:id w:val="62384370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r w:rsidR="009107A5">
                                <w:rPr>
                                  <w:rFonts w:asciiTheme="majorHAnsi" w:eastAsiaTheme="majorEastAsia" w:hAnsiTheme="majorHAnsi" w:cstheme="majorBidi"/>
                                  <w:sz w:val="20"/>
                                </w:rPr>
                                <w:t>마이크로프로세서</w:t>
                              </w:r>
                            </w:sdtContent>
                          </w:sdt>
                          <w:r w:rsidR="0020092B">
                            <w:rPr>
                              <w:rFonts w:asciiTheme="majorHAnsi" w:eastAsiaTheme="majorEastAsia" w:hAnsiTheme="majorHAnsi" w:cstheme="majorBidi"/>
                              <w:sz w:val="20"/>
                              <w:lang w:val="ko-KR"/>
                            </w:rPr>
                            <w:t xml:space="preserve"> </w:t>
                          </w:r>
                          <w:proofErr w:type="gramStart"/>
                          <w:r w:rsidR="0020092B">
                            <w:rPr>
                              <w:rFonts w:asciiTheme="majorHAnsi" w:eastAsiaTheme="majorEastAsia" w:hAnsiTheme="majorHAnsi" w:cstheme="majorBidi"/>
                              <w:sz w:val="20"/>
                              <w:lang w:val="ko-KR"/>
                            </w:rPr>
                            <w:t xml:space="preserve">|  </w:t>
                          </w:r>
                          <w:proofErr w:type="gramEnd"/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20"/>
                              </w:rPr>
                              <w:alias w:val="날짜"/>
                              <w:id w:val="62384371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7-11-03T00:00:00Z">
                                <w:dateFormat w:val="yyyy-MM-dd"/>
                                <w:lid w:val="ko-K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9107A5">
                                <w:rPr>
                                  <w:rFonts w:asciiTheme="majorHAnsi" w:eastAsiaTheme="majorEastAsia" w:hAnsiTheme="majorHAnsi" w:cstheme="majorBidi" w:hint="eastAsia"/>
                                  <w:sz w:val="20"/>
                                </w:rPr>
                                <w:t>2017-11-03</w:t>
                              </w:r>
                            </w:sdtContent>
                          </w:sdt>
                        </w:p>
                      </w:txbxContent>
                    </wps:txbx>
                    <wps:bodyPr rot="0" vert="vert270" wrap="square" lIns="91440" tIns="45720" rIns="109728" bIns="13716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50000</wp14:pctWidth>
              </wp14:sizeRelH>
              <wp14:sizeRelV relativeFrom="margin">
                <wp14:pctHeight>100000</wp14:pctHeight>
              </wp14:sizeRelV>
            </wp:anchor>
          </w:drawing>
        </mc:Choice>
        <mc:Fallback>
          <w:pict>
            <v:rect id="사각형 24" o:spid="_x0000_s1030" style="position:absolute;margin-left:-4.35pt;margin-top:0;width:46.85pt;height:9in;z-index:251661312;visibility:visible;mso-wrap-style:square;mso-width-percent:500;mso-height-percent:1000;mso-wrap-distance-left:9pt;mso-wrap-distance-top:0;mso-wrap-distance-right:9pt;mso-wrap-distance-bottom:0;mso-position-horizontal:right;mso-position-horizontal-relative:left-margin-area;mso-position-vertical:bottom;mso-position-vertical-relative:margin;mso-width-percent:500;mso-height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" o:allowincell="f" filled="f" stroked="f">
              <v:textbox style="layout-flow:vertical;mso-layout-flow-alt:bottom-to-top" inset=",,8.64pt,10.8pt">
                <w:txbxContent>
                  <w:p w:rsidR="00847AD4" w:rsidRDefault="00273A84">
                    <w:pPr>
                      <w:pStyle w:val="af0"/>
                      <w:rPr>
                        <w:rFonts w:asciiTheme="majorHAnsi" w:eastAsiaTheme="majorEastAsia" w:hAnsiTheme="majorHAnsi" w:cstheme="majorBidi"/>
                        <w:sz w:val="20"/>
                      </w:rPr>
                    </w:pPr>
                    <w:sdt>
                      <w:sdtPr>
                        <w:rPr>
                          <w:rFonts w:asciiTheme="majorHAnsi" w:eastAsiaTheme="majorEastAsia" w:hAnsiTheme="majorHAnsi" w:cstheme="majorBidi"/>
                          <w:sz w:val="20"/>
                        </w:rPr>
                        <w:alias w:val="제목"/>
                        <w:id w:val="62384370"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EndPr/>
                      <w:sdtContent>
                        <w:r w:rsidR="009107A5">
                          <w:rPr>
                            <w:rFonts w:asciiTheme="majorHAnsi" w:eastAsiaTheme="majorEastAsia" w:hAnsiTheme="majorHAnsi" w:cstheme="majorBidi"/>
                            <w:sz w:val="20"/>
                          </w:rPr>
                          <w:t>마이크로프로세서</w:t>
                        </w:r>
                      </w:sdtContent>
                    </w:sdt>
                    <w:r w:rsidR="0020092B">
                      <w:rPr>
                        <w:rFonts w:asciiTheme="majorHAnsi" w:eastAsiaTheme="majorEastAsia" w:hAnsiTheme="majorHAnsi" w:cstheme="majorBidi"/>
                        <w:sz w:val="20"/>
                        <w:lang w:val="ko-KR"/>
                      </w:rPr>
                      <w:t xml:space="preserve"> </w:t>
                    </w:r>
                    <w:proofErr w:type="gramStart"/>
                    <w:r w:rsidR="0020092B">
                      <w:rPr>
                        <w:rFonts w:asciiTheme="majorHAnsi" w:eastAsiaTheme="majorEastAsia" w:hAnsiTheme="majorHAnsi" w:cstheme="majorBidi"/>
                        <w:sz w:val="20"/>
                        <w:lang w:val="ko-KR"/>
                      </w:rPr>
                      <w:t xml:space="preserve">|  </w:t>
                    </w:r>
                    <w:proofErr w:type="gramEnd"/>
                    <w:sdt>
                      <w:sdtPr>
                        <w:rPr>
                          <w:rFonts w:asciiTheme="majorHAnsi" w:eastAsiaTheme="majorEastAsia" w:hAnsiTheme="majorHAnsi" w:cstheme="majorBidi"/>
                          <w:sz w:val="20"/>
                        </w:rPr>
                        <w:alias w:val="날짜"/>
                        <w:id w:val="62384371"/>
                        <w:dataBinding w:prefixMappings="xmlns:ns0='http://schemas.microsoft.com/office/2006/coverPageProps'" w:xpath="/ns0:CoverPageProperties[1]/ns0:PublishDate[1]" w:storeItemID="{55AF091B-3C7A-41E3-B477-F2FDAA23CFDA}"/>
                        <w:date w:fullDate="2017-11-03T00:00:00Z">
                          <w:dateFormat w:val="yyyy-MM-dd"/>
                          <w:lid w:val="ko-KR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r w:rsidR="009107A5">
                          <w:rPr>
                            <w:rFonts w:asciiTheme="majorHAnsi" w:eastAsiaTheme="majorEastAsia" w:hAnsiTheme="majorHAnsi" w:cstheme="majorBidi" w:hint="eastAsia"/>
                            <w:sz w:val="20"/>
                          </w:rPr>
                          <w:t>2017-11-03</w:t>
                        </w:r>
                      </w:sdtContent>
                    </w:sdt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editId="4087D9B8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26605" cy="9434195"/>
              <wp:effectExtent l="9525" t="9525" r="14605" b="11430"/>
              <wp:wrapNone/>
              <wp:docPr id="36" name="도형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26605" cy="9434195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>
          <w:pict>
            <v:roundrect w14:anchorId="55069E7D" id="도형 21" o:spid="_x0000_s1026" style="position:absolute;left:0;text-align:left;margin-left:0;margin-top:0;width:561.15pt;height:742.85pt;z-index:251660288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" o:allowincell="f" filled="f" fillcolor="black" strokeweight="1pt">
              <w10:wrap anchorx="page" anchory="page"/>
            </v:roundrect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editId="04014A31">
              <wp:simplePos x="0" y="0"/>
              <wp:positionH relativeFrom="leftMargin">
                <wp:align>right</wp:align>
              </wp:positionH>
              <wp:positionV relativeFrom="bottomMargin">
                <wp:align>top</wp:align>
              </wp:positionV>
              <wp:extent cx="520700" cy="520700"/>
              <wp:effectExtent l="8890" t="0" r="3810" b="3175"/>
              <wp:wrapNone/>
              <wp:docPr id="37" name="타원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0700" cy="520700"/>
                      </a:xfrm>
                      <a:prstGeom prst="ellipse">
                        <a:avLst/>
                      </a:prstGeom>
                      <a:solidFill>
                        <a:schemeClr val="accent1"/>
                      </a:solidFill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:rsidR="00847AD4" w:rsidRDefault="0020092B">
                          <w:pPr>
                            <w:pStyle w:val="af0"/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\* Arabic  \* MERGEFORMAT</w:instrText>
                          </w:r>
                          <w:r>
                            <w:fldChar w:fldCharType="separate"/>
                          </w:r>
                          <w:r w:rsidR="005870E8" w:rsidRPr="005870E8"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  <w:lang w:val="ko-KR"/>
                            </w:rPr>
                            <w:t>5</w:t>
                          </w:r>
                          <w:r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id="타원 18" o:spid="_x0000_s1033" style="position:absolute;margin-left:-10.2pt;margin-top:0;width:41pt;height:41pt;z-index:25165926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top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" o:allowincell="f" fillcolor="#d34817 [3204]" stroked="f">
              <v:textbox inset="0,0,0,0">
                <w:txbxContent>
                  <w:p w:rsidR="00847AD4" w:rsidRDefault="0020092B">
                    <w:pPr>
                      <w:pStyle w:val="af0"/>
                      <w:jc w:val="center"/>
                      <w:rPr>
                        <w:color w:val="FFFFFF" w:themeColor="background1"/>
                        <w:sz w:val="40"/>
                        <w:szCs w:val="40"/>
                      </w:rPr>
                    </w:pPr>
                    <w:r>
                      <w:fldChar w:fldCharType="begin"/>
                    </w:r>
                    <w:r>
                      <w:instrText>PAGE  \* Arabic  \* MERGEFORMAT</w:instrText>
                    </w:r>
                    <w:r>
                      <w:fldChar w:fldCharType="separate"/>
                    </w:r>
                    <w:r w:rsidR="005870E8" w:rsidRPr="005870E8">
                      <w:rPr>
                        <w:noProof/>
                        <w:color w:val="FFFFFF" w:themeColor="background1"/>
                        <w:sz w:val="40"/>
                        <w:szCs w:val="40"/>
                        <w:lang w:val="ko-KR"/>
                      </w:rPr>
                      <w:t>5</w:t>
                    </w:r>
                    <w:r>
                      <w:rPr>
                        <w:color w:val="FFFFFF" w:themeColor="background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oval>
          </w:pict>
        </mc:Fallback>
      </mc:AlternateContent>
    </w:r>
  </w:p>
  <w:p w:rsidR="00847AD4" w:rsidRDefault="00847AD4">
    <w:pPr>
      <w:pStyle w:val="a6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14091" w:rsidRDefault="00314091">
      <w:pPr>
        <w:spacing w:after="0" w:line="240" w:lineRule="auto"/>
      </w:pPr>
      <w:r>
        <w:separator/>
      </w:r>
    </w:p>
  </w:footnote>
  <w:footnote w:type="continuationSeparator" w:id="0">
    <w:p w:rsidR="00314091" w:rsidRDefault="003140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0"/>
    <w:multiLevelType w:val="singleLevel"/>
    <w:tmpl w:val="B9B6F702"/>
    <w:lvl w:ilvl="0">
      <w:start w:val="1"/>
      <w:numFmt w:val="bullet"/>
      <w:pStyle w:val="5"/>
      <w:lvlText w:val="○"/>
      <w:lvlJc w:val="left"/>
      <w:pPr>
        <w:ind w:left="1800" w:hanging="360"/>
      </w:pPr>
      <w:rPr>
        <w:rFonts w:ascii="Monotype Corsiva" w:eastAsia="Monotype Corsiva" w:hAnsi="Monotype Corsiva" w:hint="default"/>
        <w:color w:val="A28E6A" w:themeColor="accent3"/>
      </w:rPr>
    </w:lvl>
  </w:abstractNum>
  <w:abstractNum w:abstractNumId="1" w15:restartNumberingAfterBreak="0">
    <w:nsid w:val="FFFFFF81"/>
    <w:multiLevelType w:val="singleLevel"/>
    <w:tmpl w:val="9A8A1DFA"/>
    <w:lvl w:ilvl="0">
      <w:start w:val="1"/>
      <w:numFmt w:val="bullet"/>
      <w:pStyle w:val="4"/>
      <w:lvlText w:val=""/>
      <w:lvlJc w:val="left"/>
      <w:pPr>
        <w:ind w:left="1440" w:hanging="360"/>
      </w:pPr>
      <w:rPr>
        <w:rFonts w:ascii="Symbol" w:eastAsia="Symbol" w:hAnsi="Symbol" w:hint="default"/>
        <w:color w:val="A28E6A" w:themeColor="accent3"/>
      </w:rPr>
    </w:lvl>
  </w:abstractNum>
  <w:abstractNum w:abstractNumId="2" w15:restartNumberingAfterBreak="0">
    <w:nsid w:val="FFFFFF82"/>
    <w:multiLevelType w:val="singleLevel"/>
    <w:tmpl w:val="AC6E7B80"/>
    <w:lvl w:ilvl="0">
      <w:start w:val="1"/>
      <w:numFmt w:val="bullet"/>
      <w:pStyle w:val="3"/>
      <w:lvlText w:val=""/>
      <w:lvlJc w:val="left"/>
      <w:pPr>
        <w:ind w:left="1080" w:hanging="360"/>
      </w:pPr>
      <w:rPr>
        <w:rFonts w:ascii="Symbol" w:eastAsia="Symbol" w:hAnsi="Symbol" w:hint="default"/>
        <w:color w:val="EE8C69" w:themeColor="accent1" w:themeTint="99"/>
      </w:rPr>
    </w:lvl>
  </w:abstractNum>
  <w:abstractNum w:abstractNumId="3" w15:restartNumberingAfterBreak="0">
    <w:nsid w:val="FFFFFF83"/>
    <w:multiLevelType w:val="singleLevel"/>
    <w:tmpl w:val="3EFA84BC"/>
    <w:lvl w:ilvl="0">
      <w:start w:val="1"/>
      <w:numFmt w:val="bullet"/>
      <w:pStyle w:val="2"/>
      <w:lvlText w:val=""/>
      <w:lvlJc w:val="left"/>
      <w:pPr>
        <w:ind w:left="720" w:hanging="360"/>
      </w:pPr>
      <w:rPr>
        <w:rFonts w:ascii="Symbol" w:eastAsia="Symbol" w:hAnsi="Symbol" w:hint="default"/>
        <w:color w:val="D34817" w:themeColor="accent1"/>
      </w:rPr>
    </w:lvl>
  </w:abstractNum>
  <w:abstractNum w:abstractNumId="4" w15:restartNumberingAfterBreak="0">
    <w:nsid w:val="FFFFFF89"/>
    <w:multiLevelType w:val="singleLevel"/>
    <w:tmpl w:val="7E249CE2"/>
    <w:lvl w:ilvl="0">
      <w:start w:val="1"/>
      <w:numFmt w:val="bullet"/>
      <w:pStyle w:val="a"/>
      <w:lvlText w:val=""/>
      <w:lvlJc w:val="left"/>
      <w:pPr>
        <w:ind w:left="360" w:hanging="360"/>
      </w:pPr>
      <w:rPr>
        <w:rFonts w:ascii="Symbol" w:eastAsia="Symbol" w:hAnsi="Symbol" w:hint="default"/>
        <w:color w:val="9D3511" w:themeColor="accent1" w:themeShade="BF"/>
      </w:rPr>
    </w:lvl>
  </w:abstractNum>
  <w:abstractNum w:abstractNumId="5" w15:restartNumberingAfterBreak="0">
    <w:nsid w:val="06A06768"/>
    <w:multiLevelType w:val="hybridMultilevel"/>
    <w:tmpl w:val="018CC09A"/>
    <w:lvl w:ilvl="0" w:tplc="09C0801A">
      <w:start w:val="3"/>
      <w:numFmt w:val="decimal"/>
      <w:lvlText w:val="%1."/>
      <w:lvlJc w:val="left"/>
      <w:pPr>
        <w:ind w:left="1120" w:hanging="720"/>
      </w:pPr>
      <w:rPr>
        <w:rFonts w:ascii="맑은 고딕" w:hAnsi="맑은 고딕" w:cs="맑은 고딕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31652A19"/>
    <w:multiLevelType w:val="hybridMultilevel"/>
    <w:tmpl w:val="80966DB2"/>
    <w:lvl w:ilvl="0" w:tplc="04090001">
      <w:start w:val="1"/>
      <w:numFmt w:val="bullet"/>
      <w:lvlText w:val=""/>
      <w:lvlJc w:val="left"/>
      <w:pPr>
        <w:ind w:left="1724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2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2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2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2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2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24" w:hanging="400"/>
      </w:pPr>
      <w:rPr>
        <w:rFonts w:ascii="Wingdings" w:hAnsi="Wingdings" w:hint="default"/>
      </w:rPr>
    </w:lvl>
  </w:abstractNum>
  <w:abstractNum w:abstractNumId="7" w15:restartNumberingAfterBreak="0">
    <w:nsid w:val="41576D05"/>
    <w:multiLevelType w:val="hybridMultilevel"/>
    <w:tmpl w:val="AD18F1DC"/>
    <w:lvl w:ilvl="0" w:tplc="0B922D82">
      <w:start w:val="1"/>
      <w:numFmt w:val="bullet"/>
      <w:lvlText w:val="-"/>
      <w:lvlJc w:val="left"/>
      <w:pPr>
        <w:ind w:left="1709" w:hanging="400"/>
      </w:pPr>
      <w:rPr>
        <w:rFonts w:ascii="바탕" w:eastAsia="바탕" w:hAnsi="바탕" w:cs="바탕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8BC3624">
      <w:start w:val="1"/>
      <w:numFmt w:val="bullet"/>
      <w:lvlText w:val="•"/>
      <w:lvlJc w:val="left"/>
      <w:pPr>
        <w:ind w:left="2109" w:hanging="400"/>
      </w:pPr>
      <w:rPr>
        <w:rFonts w:ascii="바탕" w:eastAsia="바탕" w:hAnsi="바탕" w:cs="바탕" w:hint="default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4090005">
      <w:start w:val="1"/>
      <w:numFmt w:val="bullet"/>
      <w:lvlText w:val=""/>
      <w:lvlJc w:val="left"/>
      <w:pPr>
        <w:ind w:left="250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0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0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0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0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0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09" w:hanging="400"/>
      </w:pPr>
      <w:rPr>
        <w:rFonts w:ascii="Wingdings" w:hAnsi="Wingdings" w:hint="default"/>
      </w:rPr>
    </w:lvl>
  </w:abstractNum>
  <w:abstractNum w:abstractNumId="8" w15:restartNumberingAfterBreak="0">
    <w:nsid w:val="4D186781"/>
    <w:multiLevelType w:val="hybridMultilevel"/>
    <w:tmpl w:val="5FCEC68A"/>
    <w:lvl w:ilvl="0" w:tplc="24E266D8">
      <w:start w:val="1"/>
      <w:numFmt w:val="decimal"/>
      <w:lvlText w:val="%1."/>
      <w:lvlJc w:val="left"/>
      <w:pPr>
        <w:ind w:left="720"/>
      </w:pPr>
      <w:rPr>
        <w:rFonts w:ascii="나눔바른고딕" w:eastAsia="나눔바른고딕" w:hAnsi="나눔바른고딕" w:cs="Perpetua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1" w:tplc="594086DC">
      <w:start w:val="1"/>
      <w:numFmt w:val="lowerLetter"/>
      <w:lvlText w:val="%2"/>
      <w:lvlJc w:val="left"/>
      <w:pPr>
        <w:ind w:left="531"/>
      </w:pPr>
      <w:rPr>
        <w:rFonts w:ascii="Perpetua" w:eastAsia="Perpetua" w:hAnsi="Perpetua" w:cs="Perpetua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2" w:tplc="4262067A">
      <w:start w:val="1"/>
      <w:numFmt w:val="lowerRoman"/>
      <w:lvlText w:val="%3"/>
      <w:lvlJc w:val="left"/>
      <w:pPr>
        <w:ind w:left="1251"/>
      </w:pPr>
      <w:rPr>
        <w:rFonts w:ascii="Perpetua" w:eastAsia="Perpetua" w:hAnsi="Perpetua" w:cs="Perpetua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3" w:tplc="F920F51C">
      <w:start w:val="1"/>
      <w:numFmt w:val="decimal"/>
      <w:lvlText w:val="%4"/>
      <w:lvlJc w:val="left"/>
      <w:pPr>
        <w:ind w:left="1971"/>
      </w:pPr>
      <w:rPr>
        <w:rFonts w:ascii="Perpetua" w:eastAsia="Perpetua" w:hAnsi="Perpetua" w:cs="Perpetua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4" w:tplc="FEB0523A">
      <w:start w:val="1"/>
      <w:numFmt w:val="lowerLetter"/>
      <w:lvlText w:val="%5"/>
      <w:lvlJc w:val="left"/>
      <w:pPr>
        <w:ind w:left="2691"/>
      </w:pPr>
      <w:rPr>
        <w:rFonts w:ascii="Perpetua" w:eastAsia="Perpetua" w:hAnsi="Perpetua" w:cs="Perpetua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5" w:tplc="DAE657E4">
      <w:start w:val="1"/>
      <w:numFmt w:val="lowerRoman"/>
      <w:lvlText w:val="%6"/>
      <w:lvlJc w:val="left"/>
      <w:pPr>
        <w:ind w:left="3411"/>
      </w:pPr>
      <w:rPr>
        <w:rFonts w:ascii="Perpetua" w:eastAsia="Perpetua" w:hAnsi="Perpetua" w:cs="Perpetua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6" w:tplc="2B466DC2">
      <w:start w:val="1"/>
      <w:numFmt w:val="decimal"/>
      <w:lvlText w:val="%7"/>
      <w:lvlJc w:val="left"/>
      <w:pPr>
        <w:ind w:left="4131"/>
      </w:pPr>
      <w:rPr>
        <w:rFonts w:ascii="Perpetua" w:eastAsia="Perpetua" w:hAnsi="Perpetua" w:cs="Perpetua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7" w:tplc="058ACEF2">
      <w:start w:val="1"/>
      <w:numFmt w:val="lowerLetter"/>
      <w:lvlText w:val="%8"/>
      <w:lvlJc w:val="left"/>
      <w:pPr>
        <w:ind w:left="4851"/>
      </w:pPr>
      <w:rPr>
        <w:rFonts w:ascii="Perpetua" w:eastAsia="Perpetua" w:hAnsi="Perpetua" w:cs="Perpetua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8" w:tplc="9EE0775E">
      <w:start w:val="1"/>
      <w:numFmt w:val="lowerRoman"/>
      <w:lvlText w:val="%9"/>
      <w:lvlJc w:val="left"/>
      <w:pPr>
        <w:ind w:left="5571"/>
      </w:pPr>
      <w:rPr>
        <w:rFonts w:ascii="Perpetua" w:eastAsia="Perpetua" w:hAnsi="Perpetua" w:cs="Perpetua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5B7144D7"/>
    <w:multiLevelType w:val="hybridMultilevel"/>
    <w:tmpl w:val="62141B10"/>
    <w:lvl w:ilvl="0" w:tplc="0B922D82">
      <w:start w:val="1"/>
      <w:numFmt w:val="bullet"/>
      <w:lvlText w:val="-"/>
      <w:lvlJc w:val="left"/>
      <w:pPr>
        <w:ind w:left="800" w:hanging="400"/>
      </w:pPr>
      <w:rPr>
        <w:rFonts w:ascii="바탕" w:eastAsia="바탕" w:hAnsi="바탕" w:cs="바탕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8BC3624">
      <w:start w:val="1"/>
      <w:numFmt w:val="bullet"/>
      <w:lvlText w:val="•"/>
      <w:lvlJc w:val="left"/>
      <w:pPr>
        <w:ind w:left="1200" w:hanging="400"/>
      </w:pPr>
      <w:rPr>
        <w:rFonts w:ascii="바탕" w:eastAsia="바탕" w:hAnsi="바탕" w:cs="바탕" w:hint="default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409000B">
      <w:start w:val="1"/>
      <w:numFmt w:val="bullet"/>
      <w:lvlText w:val=""/>
      <w:lvlJc w:val="left"/>
      <w:pPr>
        <w:ind w:left="1600" w:hanging="400"/>
      </w:pPr>
      <w:rPr>
        <w:rFonts w:ascii="Wingdings" w:hAnsi="Wingdings" w:hint="default"/>
      </w:rPr>
    </w:lvl>
    <w:lvl w:ilvl="3" w:tplc="04090009">
      <w:start w:val="1"/>
      <w:numFmt w:val="bullet"/>
      <w:lvlText w:val="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65000F13"/>
    <w:multiLevelType w:val="hybridMultilevel"/>
    <w:tmpl w:val="80465DCE"/>
    <w:lvl w:ilvl="0" w:tplc="5CFC967C">
      <w:start w:val="1"/>
      <w:numFmt w:val="decimal"/>
      <w:lvlText w:val="%1."/>
      <w:lvlJc w:val="left"/>
      <w:pPr>
        <w:ind w:left="1160" w:hanging="360"/>
      </w:pPr>
      <w:rPr>
        <w:rFonts w:ascii="맑은 고딕" w:eastAsia="맑은 고딕" w:hAnsi="맑은 고딕" w:cs="맑은 고딕"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num w:numId="1">
    <w:abstractNumId w:val="4"/>
  </w:num>
  <w:num w:numId="2">
    <w:abstractNumId w:val="4"/>
  </w:num>
  <w:num w:numId="3">
    <w:abstractNumId w:val="3"/>
  </w:num>
  <w:num w:numId="4">
    <w:abstractNumId w:val="3"/>
  </w:num>
  <w:num w:numId="5">
    <w:abstractNumId w:val="2"/>
  </w:num>
  <w:num w:numId="6">
    <w:abstractNumId w:val="2"/>
  </w:num>
  <w:num w:numId="7">
    <w:abstractNumId w:val="1"/>
  </w:num>
  <w:num w:numId="8">
    <w:abstractNumId w:val="1"/>
  </w:num>
  <w:num w:numId="9">
    <w:abstractNumId w:val="0"/>
  </w:num>
  <w:num w:numId="10">
    <w:abstractNumId w:val="0"/>
  </w:num>
  <w:num w:numId="11">
    <w:abstractNumId w:val="8"/>
  </w:num>
  <w:num w:numId="12">
    <w:abstractNumId w:val="10"/>
  </w:num>
  <w:num w:numId="13">
    <w:abstractNumId w:val="9"/>
  </w:num>
  <w:num w:numId="14">
    <w:abstractNumId w:val="7"/>
  </w:num>
  <w:num w:numId="15">
    <w:abstractNumId w:val="6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attachedTemplate r:id="rId1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07A5"/>
    <w:rsid w:val="00000CC1"/>
    <w:rsid w:val="000765B2"/>
    <w:rsid w:val="0007762E"/>
    <w:rsid w:val="00182E76"/>
    <w:rsid w:val="0020092B"/>
    <w:rsid w:val="002416C2"/>
    <w:rsid w:val="00253C80"/>
    <w:rsid w:val="00273A84"/>
    <w:rsid w:val="002A4E1A"/>
    <w:rsid w:val="002A6002"/>
    <w:rsid w:val="00301C1F"/>
    <w:rsid w:val="00314091"/>
    <w:rsid w:val="003571E1"/>
    <w:rsid w:val="00371DF8"/>
    <w:rsid w:val="003F2A95"/>
    <w:rsid w:val="003F5385"/>
    <w:rsid w:val="00443C7D"/>
    <w:rsid w:val="00446CCE"/>
    <w:rsid w:val="00491E6D"/>
    <w:rsid w:val="004D7CBA"/>
    <w:rsid w:val="00576DD3"/>
    <w:rsid w:val="005870E8"/>
    <w:rsid w:val="00642097"/>
    <w:rsid w:val="00643574"/>
    <w:rsid w:val="00661EA4"/>
    <w:rsid w:val="006B1AEA"/>
    <w:rsid w:val="006D17F6"/>
    <w:rsid w:val="006F4199"/>
    <w:rsid w:val="00776A3D"/>
    <w:rsid w:val="007C2B5E"/>
    <w:rsid w:val="00800DB6"/>
    <w:rsid w:val="00847AD4"/>
    <w:rsid w:val="00853228"/>
    <w:rsid w:val="0086231F"/>
    <w:rsid w:val="00897180"/>
    <w:rsid w:val="008B64B1"/>
    <w:rsid w:val="009107A5"/>
    <w:rsid w:val="00943ABC"/>
    <w:rsid w:val="00953E7D"/>
    <w:rsid w:val="009B0E19"/>
    <w:rsid w:val="009B5C0B"/>
    <w:rsid w:val="00A054F3"/>
    <w:rsid w:val="00A246FE"/>
    <w:rsid w:val="00A56C64"/>
    <w:rsid w:val="00B65311"/>
    <w:rsid w:val="00BB79CD"/>
    <w:rsid w:val="00C00454"/>
    <w:rsid w:val="00C03D5A"/>
    <w:rsid w:val="00C45E6D"/>
    <w:rsid w:val="00C54084"/>
    <w:rsid w:val="00C91683"/>
    <w:rsid w:val="00CF2544"/>
    <w:rsid w:val="00CF2C46"/>
    <w:rsid w:val="00DF7064"/>
    <w:rsid w:val="00E56719"/>
    <w:rsid w:val="00E67EE2"/>
    <w:rsid w:val="00E81307"/>
    <w:rsid w:val="00FA4457"/>
    <w:rsid w:val="00FB1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E4865DD-4692-412E-9692-153B46B1B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 w:qFormat="1"/>
    <w:lsdException w:name="toc 2" w:semiHidden="1" w:unhideWhenUsed="1" w:qFormat="1"/>
    <w:lsdException w:name="toc 3" w:semiHidden="1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6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36" w:unhideWhenUsed="1" w:qFormat="1"/>
    <w:lsdException w:name="List Bullet 3" w:semiHidden="1" w:uiPriority="36" w:unhideWhenUsed="1" w:qFormat="1"/>
    <w:lsdException w:name="List Bullet 4" w:semiHidden="1" w:uiPriority="36" w:unhideWhenUsed="1" w:qFormat="1"/>
    <w:lsdException w:name="List Bullet 5" w:semiHidden="1" w:uiPriority="36" w:unhideWhenUsed="1" w:qFormat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4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spacing w:after="160"/>
    </w:pPr>
    <w:rPr>
      <w:rFonts w:cs="Times New Roman"/>
      <w:color w:val="000000" w:themeColor="text1"/>
      <w:szCs w:val="20"/>
    </w:rPr>
  </w:style>
  <w:style w:type="paragraph" w:styleId="1">
    <w:name w:val="heading 1"/>
    <w:basedOn w:val="a0"/>
    <w:next w:val="a0"/>
    <w:link w:val="1Char"/>
    <w:uiPriority w:val="9"/>
    <w:qFormat/>
    <w:pPr>
      <w:spacing w:before="300" w:after="40" w:line="240" w:lineRule="auto"/>
      <w:outlineLvl w:val="0"/>
    </w:pPr>
    <w:rPr>
      <w:rFonts w:asciiTheme="majorHAnsi" w:eastAsiaTheme="majorEastAsia" w:hAnsiTheme="majorHAnsi"/>
      <w:b/>
      <w:color w:val="9D3511" w:themeColor="accent1" w:themeShade="BF"/>
      <w:spacing w:val="20"/>
      <w:sz w:val="28"/>
      <w:szCs w:val="28"/>
    </w:rPr>
  </w:style>
  <w:style w:type="paragraph" w:styleId="20">
    <w:name w:val="heading 2"/>
    <w:basedOn w:val="a0"/>
    <w:next w:val="a0"/>
    <w:link w:val="2Char"/>
    <w:uiPriority w:val="9"/>
    <w:qFormat/>
    <w:pPr>
      <w:spacing w:before="240" w:after="40" w:line="240" w:lineRule="auto"/>
      <w:outlineLvl w:val="1"/>
    </w:pPr>
    <w:rPr>
      <w:rFonts w:asciiTheme="majorHAnsi" w:eastAsiaTheme="majorEastAsia" w:hAnsiTheme="majorHAnsi"/>
      <w:b/>
      <w:color w:val="9D3511" w:themeColor="accent1" w:themeShade="BF"/>
      <w:spacing w:val="20"/>
      <w:sz w:val="24"/>
      <w:szCs w:val="24"/>
    </w:rPr>
  </w:style>
  <w:style w:type="paragraph" w:styleId="30">
    <w:name w:val="heading 3"/>
    <w:basedOn w:val="a0"/>
    <w:next w:val="a0"/>
    <w:link w:val="3Char"/>
    <w:uiPriority w:val="9"/>
    <w:qFormat/>
    <w:pPr>
      <w:spacing w:before="200" w:after="40" w:line="240" w:lineRule="auto"/>
      <w:outlineLvl w:val="2"/>
    </w:pPr>
    <w:rPr>
      <w:rFonts w:asciiTheme="majorHAnsi" w:eastAsiaTheme="majorEastAsia" w:hAnsiTheme="majorHAnsi"/>
      <w:b/>
      <w:color w:val="D34817" w:themeColor="accent1"/>
      <w:spacing w:val="20"/>
      <w:sz w:val="24"/>
      <w:szCs w:val="24"/>
    </w:rPr>
  </w:style>
  <w:style w:type="paragraph" w:styleId="40">
    <w:name w:val="heading 4"/>
    <w:basedOn w:val="a0"/>
    <w:next w:val="a0"/>
    <w:link w:val="4Char"/>
    <w:uiPriority w:val="9"/>
    <w:unhideWhenUsed/>
    <w:qFormat/>
    <w:pPr>
      <w:spacing w:before="240" w:after="0"/>
      <w:outlineLvl w:val="3"/>
    </w:pPr>
    <w:rPr>
      <w:rFonts w:asciiTheme="majorHAnsi" w:eastAsiaTheme="majorEastAsia" w:hAnsiTheme="majorHAnsi"/>
      <w:b/>
      <w:color w:val="7B6A4D" w:themeColor="accent3" w:themeShade="BF"/>
      <w:spacing w:val="20"/>
      <w:sz w:val="24"/>
      <w:szCs w:val="24"/>
    </w:rPr>
  </w:style>
  <w:style w:type="paragraph" w:styleId="50">
    <w:name w:val="heading 5"/>
    <w:basedOn w:val="a0"/>
    <w:next w:val="a0"/>
    <w:link w:val="5Char"/>
    <w:uiPriority w:val="9"/>
    <w:unhideWhenUsed/>
    <w:qFormat/>
    <w:pPr>
      <w:spacing w:before="200" w:after="0"/>
      <w:outlineLvl w:val="4"/>
    </w:pPr>
    <w:rPr>
      <w:rFonts w:asciiTheme="majorHAnsi" w:eastAsiaTheme="majorEastAsia" w:hAnsiTheme="majorHAnsi"/>
      <w:b/>
      <w:i/>
      <w:color w:val="7B6A4D" w:themeColor="accent3" w:themeShade="BF"/>
      <w:spacing w:val="20"/>
      <w:szCs w:val="26"/>
    </w:rPr>
  </w:style>
  <w:style w:type="paragraph" w:styleId="6">
    <w:name w:val="heading 6"/>
    <w:basedOn w:val="a0"/>
    <w:next w:val="a0"/>
    <w:link w:val="6Char"/>
    <w:uiPriority w:val="9"/>
    <w:unhideWhenUsed/>
    <w:qFormat/>
    <w:pPr>
      <w:spacing w:before="200" w:after="0"/>
      <w:outlineLvl w:val="5"/>
    </w:pPr>
    <w:rPr>
      <w:rFonts w:asciiTheme="majorHAnsi" w:eastAsiaTheme="majorEastAsia" w:hAnsiTheme="majorHAnsi"/>
      <w:color w:val="524733" w:themeColor="accent3" w:themeShade="80"/>
      <w:spacing w:val="10"/>
      <w:sz w:val="24"/>
    </w:rPr>
  </w:style>
  <w:style w:type="paragraph" w:styleId="7">
    <w:name w:val="heading 7"/>
    <w:basedOn w:val="a0"/>
    <w:next w:val="a0"/>
    <w:link w:val="7Char"/>
    <w:uiPriority w:val="9"/>
    <w:unhideWhenUsed/>
    <w:qFormat/>
    <w:pPr>
      <w:spacing w:before="200" w:after="0"/>
      <w:outlineLvl w:val="6"/>
    </w:pPr>
    <w:rPr>
      <w:rFonts w:asciiTheme="majorHAnsi" w:eastAsiaTheme="majorEastAsia" w:hAnsiTheme="majorHAnsi"/>
      <w:i/>
      <w:color w:val="524733" w:themeColor="accent3" w:themeShade="80"/>
      <w:spacing w:val="10"/>
      <w:sz w:val="24"/>
    </w:rPr>
  </w:style>
  <w:style w:type="paragraph" w:styleId="8">
    <w:name w:val="heading 8"/>
    <w:basedOn w:val="a0"/>
    <w:next w:val="a0"/>
    <w:link w:val="8Char"/>
    <w:uiPriority w:val="9"/>
    <w:unhideWhenUsed/>
    <w:qFormat/>
    <w:pPr>
      <w:spacing w:before="200" w:after="0"/>
      <w:outlineLvl w:val="7"/>
    </w:pPr>
    <w:rPr>
      <w:rFonts w:asciiTheme="majorHAnsi" w:eastAsiaTheme="majorEastAsia" w:hAnsiTheme="majorHAnsi"/>
      <w:color w:val="D34817" w:themeColor="accent1"/>
      <w:spacing w:val="10"/>
    </w:rPr>
  </w:style>
  <w:style w:type="paragraph" w:styleId="9">
    <w:name w:val="heading 9"/>
    <w:basedOn w:val="a0"/>
    <w:next w:val="a0"/>
    <w:link w:val="9Char"/>
    <w:uiPriority w:val="9"/>
    <w:unhideWhenUsed/>
    <w:qFormat/>
    <w:pPr>
      <w:spacing w:before="200" w:after="0"/>
      <w:outlineLvl w:val="8"/>
    </w:pPr>
    <w:rPr>
      <w:rFonts w:asciiTheme="majorHAnsi" w:eastAsiaTheme="majorEastAsia" w:hAnsiTheme="majorHAnsi"/>
      <w:i/>
      <w:color w:val="D34817" w:themeColor="accent1"/>
      <w:spacing w:val="1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제목 1 Char"/>
    <w:basedOn w:val="a1"/>
    <w:link w:val="1"/>
    <w:uiPriority w:val="9"/>
    <w:rPr>
      <w:rFonts w:asciiTheme="majorHAnsi" w:eastAsiaTheme="majorEastAsia" w:hAnsiTheme="majorHAnsi" w:cs="Times New Roman"/>
      <w:b/>
      <w:color w:val="9D3511" w:themeColor="accent1" w:themeShade="BF"/>
      <w:spacing w:val="20"/>
      <w:sz w:val="28"/>
      <w:szCs w:val="28"/>
    </w:rPr>
  </w:style>
  <w:style w:type="character" w:customStyle="1" w:styleId="2Char">
    <w:name w:val="제목 2 Char"/>
    <w:basedOn w:val="a1"/>
    <w:link w:val="20"/>
    <w:uiPriority w:val="9"/>
    <w:rPr>
      <w:rFonts w:asciiTheme="majorHAnsi" w:eastAsiaTheme="majorEastAsia" w:hAnsiTheme="majorHAnsi" w:cs="Times New Roman"/>
      <w:b/>
      <w:color w:val="9D3511" w:themeColor="accent1" w:themeShade="BF"/>
      <w:spacing w:val="20"/>
      <w:sz w:val="24"/>
      <w:szCs w:val="24"/>
    </w:rPr>
  </w:style>
  <w:style w:type="character" w:customStyle="1" w:styleId="3Char">
    <w:name w:val="제목 3 Char"/>
    <w:basedOn w:val="a1"/>
    <w:link w:val="30"/>
    <w:uiPriority w:val="9"/>
    <w:rPr>
      <w:rFonts w:asciiTheme="majorHAnsi" w:eastAsiaTheme="majorEastAsia" w:hAnsiTheme="majorHAnsi" w:cs="Times New Roman"/>
      <w:b/>
      <w:color w:val="D34817" w:themeColor="accent1"/>
      <w:spacing w:val="20"/>
      <w:sz w:val="24"/>
      <w:szCs w:val="24"/>
    </w:rPr>
  </w:style>
  <w:style w:type="paragraph" w:styleId="a4">
    <w:name w:val="Title"/>
    <w:basedOn w:val="a0"/>
    <w:link w:val="Char"/>
    <w:uiPriority w:val="10"/>
    <w:qFormat/>
    <w:pPr>
      <w:pBdr>
        <w:bottom w:val="single" w:sz="8" w:space="4" w:color="D34817" w:themeColor="accent1"/>
      </w:pBdr>
      <w:spacing w:line="240" w:lineRule="auto"/>
      <w:contextualSpacing/>
      <w:jc w:val="center"/>
    </w:pPr>
    <w:rPr>
      <w:rFonts w:asciiTheme="majorHAnsi" w:eastAsiaTheme="majorEastAsia" w:hAnsiTheme="majorHAnsi"/>
      <w:b/>
      <w:smallCaps/>
      <w:color w:val="D34817" w:themeColor="accent1"/>
      <w:sz w:val="48"/>
      <w:szCs w:val="48"/>
    </w:rPr>
  </w:style>
  <w:style w:type="character" w:customStyle="1" w:styleId="Char">
    <w:name w:val="제목 Char"/>
    <w:basedOn w:val="a1"/>
    <w:link w:val="a4"/>
    <w:uiPriority w:val="10"/>
    <w:rPr>
      <w:rFonts w:asciiTheme="majorHAnsi" w:eastAsiaTheme="majorEastAsia" w:hAnsiTheme="majorHAnsi" w:cs="Times New Roman"/>
      <w:b/>
      <w:smallCaps/>
      <w:color w:val="D34817" w:themeColor="accent1"/>
      <w:sz w:val="48"/>
      <w:szCs w:val="48"/>
    </w:rPr>
  </w:style>
  <w:style w:type="paragraph" w:styleId="a5">
    <w:name w:val="Subtitle"/>
    <w:basedOn w:val="a0"/>
    <w:link w:val="Char0"/>
    <w:uiPriority w:val="11"/>
    <w:qFormat/>
    <w:pPr>
      <w:spacing w:after="480" w:line="240" w:lineRule="auto"/>
      <w:jc w:val="center"/>
    </w:pPr>
    <w:rPr>
      <w:rFonts w:asciiTheme="majorHAnsi" w:hAnsiTheme="majorHAnsi" w:cstheme="minorBidi"/>
      <w:color w:val="000000"/>
      <w:sz w:val="28"/>
      <w:szCs w:val="28"/>
    </w:rPr>
  </w:style>
  <w:style w:type="character" w:customStyle="1" w:styleId="Char0">
    <w:name w:val="부제 Char"/>
    <w:basedOn w:val="a1"/>
    <w:link w:val="a5"/>
    <w:uiPriority w:val="11"/>
    <w:rPr>
      <w:rFonts w:asciiTheme="majorHAnsi" w:hAnsiTheme="majorHAnsi" w:cstheme="minorBidi"/>
      <w:sz w:val="28"/>
      <w:szCs w:val="28"/>
    </w:rPr>
  </w:style>
  <w:style w:type="paragraph" w:styleId="a6">
    <w:name w:val="footer"/>
    <w:basedOn w:val="a0"/>
    <w:link w:val="Char1"/>
    <w:uiPriority w:val="99"/>
    <w:unhideWhenUsed/>
    <w:pPr>
      <w:tabs>
        <w:tab w:val="center" w:pos="4320"/>
        <w:tab w:val="right" w:pos="8640"/>
      </w:tabs>
    </w:pPr>
  </w:style>
  <w:style w:type="character" w:customStyle="1" w:styleId="Char1">
    <w:name w:val="바닥글 Char"/>
    <w:basedOn w:val="a1"/>
    <w:link w:val="a6"/>
    <w:uiPriority w:val="99"/>
    <w:rPr>
      <w:rFonts w:cs="Times New Roman"/>
      <w:color w:val="000000" w:themeColor="text1"/>
      <w:szCs w:val="20"/>
    </w:rPr>
  </w:style>
  <w:style w:type="paragraph" w:styleId="a7">
    <w:name w:val="caption"/>
    <w:basedOn w:val="a0"/>
    <w:next w:val="a0"/>
    <w:uiPriority w:val="35"/>
    <w:unhideWhenUsed/>
    <w:qFormat/>
    <w:pPr>
      <w:spacing w:after="0" w:line="240" w:lineRule="auto"/>
    </w:pPr>
    <w:rPr>
      <w:bCs/>
      <w:smallCaps/>
      <w:color w:val="732117" w:themeColor="accent2" w:themeShade="BF"/>
      <w:spacing w:val="10"/>
      <w:sz w:val="18"/>
      <w:szCs w:val="18"/>
    </w:rPr>
  </w:style>
  <w:style w:type="paragraph" w:styleId="a8">
    <w:name w:val="Balloon Text"/>
    <w:basedOn w:val="a0"/>
    <w:link w:val="Char2"/>
    <w:uiPriority w:val="99"/>
    <w:semiHidden/>
    <w:unhideWhenUsed/>
    <w:rPr>
      <w:rFonts w:ascii="Tahoma" w:eastAsia="Tahoma" w:hAnsi="Tahoma" w:cs="Tahoma"/>
      <w:sz w:val="16"/>
      <w:szCs w:val="16"/>
    </w:rPr>
  </w:style>
  <w:style w:type="character" w:customStyle="1" w:styleId="Char2">
    <w:name w:val="풍선 도움말 텍스트 Char"/>
    <w:basedOn w:val="a1"/>
    <w:link w:val="a8"/>
    <w:uiPriority w:val="99"/>
    <w:semiHidden/>
    <w:rPr>
      <w:rFonts w:ascii="Tahoma" w:eastAsia="Tahoma" w:hAnsi="Tahoma" w:cs="Tahoma"/>
      <w:color w:val="000000" w:themeColor="text1"/>
      <w:sz w:val="16"/>
      <w:szCs w:val="16"/>
    </w:rPr>
  </w:style>
  <w:style w:type="paragraph" w:styleId="a9">
    <w:name w:val="Block Text"/>
    <w:aliases w:val="블록 인용"/>
    <w:uiPriority w:val="40"/>
    <w:pPr>
      <w:pBdr>
        <w:top w:val="single" w:sz="2" w:space="10" w:color="EE8C69" w:themeColor="accent1" w:themeTint="99"/>
        <w:bottom w:val="single" w:sz="24" w:space="10" w:color="EE8C69" w:themeColor="accent1" w:themeTint="99"/>
      </w:pBdr>
      <w:spacing w:after="280" w:line="240" w:lineRule="auto"/>
      <w:ind w:left="1440" w:right="1440"/>
      <w:jc w:val="both"/>
    </w:pPr>
    <w:rPr>
      <w:color w:val="808080" w:themeColor="background1" w:themeShade="80"/>
      <w:sz w:val="28"/>
      <w:szCs w:val="28"/>
    </w:rPr>
  </w:style>
  <w:style w:type="character" w:styleId="aa">
    <w:name w:val="Book Title"/>
    <w:basedOn w:val="a1"/>
    <w:uiPriority w:val="33"/>
    <w:qFormat/>
    <w:rPr>
      <w:rFonts w:asciiTheme="majorHAnsi" w:eastAsiaTheme="majorEastAsia" w:hAnsiTheme="majorHAnsi" w:cs="Times New Roman"/>
      <w:i/>
      <w:color w:val="855D5D" w:themeColor="accent6"/>
      <w:sz w:val="20"/>
      <w:szCs w:val="20"/>
    </w:rPr>
  </w:style>
  <w:style w:type="character" w:styleId="ab">
    <w:name w:val="Emphasis"/>
    <w:uiPriority w:val="20"/>
    <w:qFormat/>
    <w:rPr>
      <w:b/>
      <w:i/>
      <w:color w:val="404040" w:themeColor="text1" w:themeTint="BF"/>
      <w:spacing w:val="2"/>
      <w:w w:val="100"/>
    </w:rPr>
  </w:style>
  <w:style w:type="paragraph" w:styleId="ac">
    <w:name w:val="header"/>
    <w:basedOn w:val="a0"/>
    <w:link w:val="Char3"/>
    <w:uiPriority w:val="99"/>
    <w:unhideWhenUsed/>
    <w:pPr>
      <w:tabs>
        <w:tab w:val="center" w:pos="4320"/>
        <w:tab w:val="right" w:pos="8640"/>
      </w:tabs>
    </w:pPr>
  </w:style>
  <w:style w:type="character" w:customStyle="1" w:styleId="Char3">
    <w:name w:val="머리글 Char"/>
    <w:basedOn w:val="a1"/>
    <w:link w:val="ac"/>
    <w:uiPriority w:val="99"/>
    <w:rPr>
      <w:rFonts w:cs="Times New Roman"/>
      <w:color w:val="000000" w:themeColor="text1"/>
      <w:szCs w:val="20"/>
    </w:rPr>
  </w:style>
  <w:style w:type="character" w:customStyle="1" w:styleId="4Char">
    <w:name w:val="제목 4 Char"/>
    <w:basedOn w:val="a1"/>
    <w:link w:val="40"/>
    <w:uiPriority w:val="9"/>
    <w:rPr>
      <w:rFonts w:asciiTheme="majorHAnsi" w:eastAsiaTheme="majorEastAsia" w:hAnsiTheme="majorHAnsi" w:cs="Times New Roman"/>
      <w:b/>
      <w:color w:val="7B6A4D" w:themeColor="accent3" w:themeShade="BF"/>
      <w:spacing w:val="20"/>
      <w:sz w:val="24"/>
    </w:rPr>
  </w:style>
  <w:style w:type="character" w:customStyle="1" w:styleId="5Char">
    <w:name w:val="제목 5 Char"/>
    <w:basedOn w:val="a1"/>
    <w:link w:val="50"/>
    <w:uiPriority w:val="9"/>
    <w:rPr>
      <w:rFonts w:asciiTheme="majorHAnsi" w:eastAsiaTheme="majorEastAsia" w:hAnsiTheme="majorHAnsi" w:cs="Times New Roman"/>
      <w:b/>
      <w:i/>
      <w:color w:val="7B6A4D" w:themeColor="accent3" w:themeShade="BF"/>
      <w:spacing w:val="20"/>
      <w:szCs w:val="26"/>
    </w:rPr>
  </w:style>
  <w:style w:type="character" w:customStyle="1" w:styleId="6Char">
    <w:name w:val="제목 6 Char"/>
    <w:basedOn w:val="a1"/>
    <w:link w:val="6"/>
    <w:uiPriority w:val="9"/>
    <w:rPr>
      <w:rFonts w:asciiTheme="majorHAnsi" w:eastAsiaTheme="majorEastAsia" w:hAnsiTheme="majorHAnsi" w:cs="Times New Roman"/>
      <w:color w:val="524733" w:themeColor="accent3" w:themeShade="80"/>
      <w:spacing w:val="10"/>
      <w:sz w:val="24"/>
      <w:szCs w:val="24"/>
    </w:rPr>
  </w:style>
  <w:style w:type="character" w:customStyle="1" w:styleId="7Char">
    <w:name w:val="제목 7 Char"/>
    <w:basedOn w:val="a1"/>
    <w:link w:val="7"/>
    <w:uiPriority w:val="9"/>
    <w:rPr>
      <w:rFonts w:asciiTheme="majorHAnsi" w:eastAsiaTheme="majorEastAsia" w:hAnsiTheme="majorHAnsi" w:cs="Times New Roman"/>
      <w:i/>
      <w:color w:val="524733" w:themeColor="accent3" w:themeShade="80"/>
      <w:spacing w:val="10"/>
      <w:sz w:val="24"/>
      <w:szCs w:val="24"/>
    </w:rPr>
  </w:style>
  <w:style w:type="character" w:customStyle="1" w:styleId="8Char">
    <w:name w:val="제목 8 Char"/>
    <w:basedOn w:val="a1"/>
    <w:link w:val="8"/>
    <w:uiPriority w:val="9"/>
    <w:rPr>
      <w:rFonts w:asciiTheme="majorHAnsi" w:eastAsiaTheme="majorEastAsia" w:hAnsiTheme="majorHAnsi" w:cs="Times New Roman"/>
      <w:color w:val="D34817" w:themeColor="accent1"/>
      <w:spacing w:val="10"/>
      <w:szCs w:val="20"/>
    </w:rPr>
  </w:style>
  <w:style w:type="character" w:customStyle="1" w:styleId="9Char">
    <w:name w:val="제목 9 Char"/>
    <w:basedOn w:val="a1"/>
    <w:link w:val="9"/>
    <w:uiPriority w:val="9"/>
    <w:rPr>
      <w:rFonts w:asciiTheme="majorHAnsi" w:eastAsiaTheme="majorEastAsia" w:hAnsiTheme="majorHAnsi" w:cs="Times New Roman"/>
      <w:i/>
      <w:color w:val="D34817" w:themeColor="accent1"/>
      <w:spacing w:val="10"/>
      <w:szCs w:val="20"/>
    </w:rPr>
  </w:style>
  <w:style w:type="character" w:styleId="ad">
    <w:name w:val="Intense Emphasis"/>
    <w:basedOn w:val="a1"/>
    <w:uiPriority w:val="21"/>
    <w:qFormat/>
    <w:rPr>
      <w:rFonts w:asciiTheme="minorHAnsi" w:eastAsiaTheme="minorEastAsia" w:hAnsiTheme="minorHAnsi" w:cs="Times New Roman"/>
      <w:b/>
      <w:i/>
      <w:smallCaps/>
      <w:color w:val="9B2D1F" w:themeColor="accent2"/>
      <w:spacing w:val="2"/>
      <w:w w:val="100"/>
      <w:sz w:val="20"/>
      <w:szCs w:val="20"/>
    </w:rPr>
  </w:style>
  <w:style w:type="paragraph" w:styleId="ae">
    <w:name w:val="Intense Quote"/>
    <w:basedOn w:val="a0"/>
    <w:qFormat/>
    <w:pPr>
      <w:pBdr>
        <w:top w:val="single" w:sz="36" w:space="10" w:color="EE8C69" w:themeColor="accent1" w:themeTint="99"/>
        <w:left w:val="single" w:sz="24" w:space="10" w:color="D34817" w:themeColor="accent1"/>
        <w:bottom w:val="single" w:sz="36" w:space="10" w:color="A28E6A" w:themeColor="accent3"/>
        <w:right w:val="single" w:sz="24" w:space="10" w:color="D34817" w:themeColor="accent1"/>
      </w:pBdr>
      <w:shd w:val="clear" w:color="auto" w:fill="D34817" w:themeFill="accent1"/>
      <w:ind w:left="1440" w:right="1440"/>
      <w:jc w:val="center"/>
    </w:pPr>
    <w:rPr>
      <w:rFonts w:asciiTheme="majorHAnsi" w:eastAsiaTheme="majorEastAsia" w:hAnsiTheme="majorHAnsi"/>
      <w:i/>
      <w:color w:val="FFFFFF" w:themeColor="background1"/>
      <w:sz w:val="32"/>
    </w:rPr>
  </w:style>
  <w:style w:type="character" w:styleId="af">
    <w:name w:val="Intense Reference"/>
    <w:basedOn w:val="a1"/>
    <w:uiPriority w:val="32"/>
    <w:qFormat/>
    <w:rPr>
      <w:rFonts w:cs="Times New Roman"/>
      <w:b/>
      <w:color w:val="D34817" w:themeColor="accent1"/>
      <w:sz w:val="22"/>
      <w:szCs w:val="22"/>
      <w:u w:val="single"/>
    </w:rPr>
  </w:style>
  <w:style w:type="paragraph" w:styleId="a">
    <w:name w:val="List Bullet"/>
    <w:basedOn w:val="a0"/>
    <w:uiPriority w:val="36"/>
    <w:unhideWhenUsed/>
    <w:qFormat/>
    <w:pPr>
      <w:numPr>
        <w:numId w:val="2"/>
      </w:numPr>
      <w:spacing w:after="0"/>
      <w:contextualSpacing/>
    </w:pPr>
  </w:style>
  <w:style w:type="paragraph" w:styleId="2">
    <w:name w:val="List Bullet 2"/>
    <w:basedOn w:val="a0"/>
    <w:uiPriority w:val="36"/>
    <w:unhideWhenUsed/>
    <w:qFormat/>
    <w:pPr>
      <w:numPr>
        <w:numId w:val="4"/>
      </w:numPr>
      <w:spacing w:after="0"/>
    </w:pPr>
  </w:style>
  <w:style w:type="paragraph" w:styleId="3">
    <w:name w:val="List Bullet 3"/>
    <w:basedOn w:val="a0"/>
    <w:uiPriority w:val="36"/>
    <w:unhideWhenUsed/>
    <w:qFormat/>
    <w:pPr>
      <w:numPr>
        <w:numId w:val="6"/>
      </w:numPr>
      <w:spacing w:after="0"/>
    </w:pPr>
  </w:style>
  <w:style w:type="paragraph" w:styleId="4">
    <w:name w:val="List Bullet 4"/>
    <w:basedOn w:val="a0"/>
    <w:uiPriority w:val="36"/>
    <w:unhideWhenUsed/>
    <w:qFormat/>
    <w:pPr>
      <w:numPr>
        <w:numId w:val="8"/>
      </w:numPr>
      <w:spacing w:after="0"/>
    </w:pPr>
  </w:style>
  <w:style w:type="paragraph" w:styleId="5">
    <w:name w:val="List Bullet 5"/>
    <w:basedOn w:val="a0"/>
    <w:uiPriority w:val="36"/>
    <w:unhideWhenUsed/>
    <w:qFormat/>
    <w:pPr>
      <w:numPr>
        <w:numId w:val="10"/>
      </w:numPr>
      <w:spacing w:after="0"/>
    </w:pPr>
  </w:style>
  <w:style w:type="paragraph" w:styleId="af0">
    <w:name w:val="No Spacing"/>
    <w:basedOn w:val="a0"/>
    <w:uiPriority w:val="1"/>
    <w:qFormat/>
    <w:pPr>
      <w:spacing w:after="0" w:line="240" w:lineRule="auto"/>
    </w:pPr>
  </w:style>
  <w:style w:type="character" w:styleId="af1">
    <w:name w:val="Placeholder Text"/>
    <w:basedOn w:val="a1"/>
    <w:uiPriority w:val="99"/>
    <w:semiHidden/>
    <w:rPr>
      <w:color w:val="808080"/>
    </w:rPr>
  </w:style>
  <w:style w:type="paragraph" w:styleId="af2">
    <w:name w:val="Quote"/>
    <w:basedOn w:val="a0"/>
    <w:link w:val="Char4"/>
    <w:uiPriority w:val="29"/>
    <w:qFormat/>
    <w:rPr>
      <w:i/>
      <w:color w:val="808080" w:themeColor="background1" w:themeShade="80"/>
      <w:sz w:val="24"/>
    </w:rPr>
  </w:style>
  <w:style w:type="character" w:customStyle="1" w:styleId="Char4">
    <w:name w:val="인용 Char"/>
    <w:basedOn w:val="a1"/>
    <w:link w:val="af2"/>
    <w:uiPriority w:val="29"/>
    <w:rPr>
      <w:rFonts w:cs="Times New Roman"/>
      <w:i/>
      <w:color w:val="808080" w:themeColor="background1" w:themeShade="80"/>
      <w:sz w:val="24"/>
      <w:szCs w:val="24"/>
    </w:rPr>
  </w:style>
  <w:style w:type="character" w:styleId="af3">
    <w:name w:val="Strong"/>
    <w:uiPriority w:val="22"/>
    <w:qFormat/>
    <w:rPr>
      <w:rFonts w:asciiTheme="minorHAnsi" w:eastAsiaTheme="minorEastAsia" w:hAnsiTheme="minorHAnsi"/>
      <w:b/>
      <w:color w:val="9B2D1F" w:themeColor="accent2"/>
    </w:rPr>
  </w:style>
  <w:style w:type="character" w:styleId="af4">
    <w:name w:val="Subtle Emphasis"/>
    <w:basedOn w:val="a1"/>
    <w:uiPriority w:val="19"/>
    <w:qFormat/>
    <w:rPr>
      <w:rFonts w:asciiTheme="minorHAnsi" w:eastAsiaTheme="minorEastAsia" w:hAnsiTheme="minorHAnsi" w:cs="Times New Roman"/>
      <w:i/>
      <w:color w:val="737373" w:themeColor="text1" w:themeTint="8C"/>
      <w:spacing w:val="2"/>
      <w:w w:val="100"/>
      <w:kern w:val="0"/>
      <w:sz w:val="22"/>
      <w:szCs w:val="22"/>
    </w:rPr>
  </w:style>
  <w:style w:type="character" w:styleId="af5">
    <w:name w:val="Subtle Reference"/>
    <w:basedOn w:val="a1"/>
    <w:uiPriority w:val="31"/>
    <w:qFormat/>
    <w:rPr>
      <w:rFonts w:cs="Times New Roman"/>
      <w:color w:val="737373" w:themeColor="text1" w:themeTint="8C"/>
      <w:sz w:val="22"/>
      <w:szCs w:val="22"/>
      <w:u w:val="single"/>
    </w:rPr>
  </w:style>
  <w:style w:type="table" w:styleId="af6">
    <w:name w:val="Table Grid"/>
    <w:basedOn w:val="a2"/>
    <w:uiPriority w:val="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10">
    <w:name w:val="toc 1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</w:pPr>
    <w:rPr>
      <w:smallCaps/>
      <w:color w:val="9B2D1F" w:themeColor="accent2"/>
    </w:rPr>
  </w:style>
  <w:style w:type="paragraph" w:styleId="21">
    <w:name w:val="toc 2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216"/>
    </w:pPr>
    <w:rPr>
      <w:smallCaps/>
    </w:rPr>
  </w:style>
  <w:style w:type="paragraph" w:styleId="31">
    <w:name w:val="toc 3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446"/>
    </w:pPr>
    <w:rPr>
      <w:smallCaps/>
    </w:rPr>
  </w:style>
  <w:style w:type="paragraph" w:styleId="41">
    <w:name w:val="toc 4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662"/>
    </w:pPr>
    <w:rPr>
      <w:smallCaps/>
    </w:rPr>
  </w:style>
  <w:style w:type="paragraph" w:styleId="51">
    <w:name w:val="toc 5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878"/>
    </w:pPr>
    <w:rPr>
      <w:smallCaps/>
    </w:rPr>
  </w:style>
  <w:style w:type="paragraph" w:styleId="60">
    <w:name w:val="toc 6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094"/>
    </w:pPr>
    <w:rPr>
      <w:smallCaps/>
    </w:rPr>
  </w:style>
  <w:style w:type="paragraph" w:styleId="70">
    <w:name w:val="toc 7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325"/>
    </w:pPr>
    <w:rPr>
      <w:smallCaps/>
    </w:rPr>
  </w:style>
  <w:style w:type="paragraph" w:styleId="80">
    <w:name w:val="toc 8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540"/>
    </w:pPr>
    <w:rPr>
      <w:smallCaps/>
    </w:rPr>
  </w:style>
  <w:style w:type="paragraph" w:styleId="90">
    <w:name w:val="toc 9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760"/>
    </w:pPr>
    <w:rPr>
      <w:smallCaps/>
    </w:rPr>
  </w:style>
  <w:style w:type="paragraph" w:styleId="af7">
    <w:name w:val="List Paragraph"/>
    <w:basedOn w:val="a0"/>
    <w:uiPriority w:val="34"/>
    <w:qFormat/>
    <w:rsid w:val="009107A5"/>
    <w:pPr>
      <w:ind w:leftChars="400" w:left="800"/>
    </w:pPr>
  </w:style>
  <w:style w:type="table" w:customStyle="1" w:styleId="TableGrid">
    <w:name w:val="TableGrid"/>
    <w:rsid w:val="009107A5"/>
    <w:pPr>
      <w:spacing w:after="0" w:line="240" w:lineRule="auto"/>
      <w:jc w:val="both"/>
    </w:pPr>
    <w:rPr>
      <w:kern w:val="2"/>
      <w:sz w:val="20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SM\AppData\Roaming\Microsoft\Templates\&#48372;&#44256;&#49436;(&#44512;&#54805;%20&#53580;&#47560;)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5.jpeg"/></Relationships>
</file>

<file path=word/theme/theme1.xml><?xml version="1.0" encoding="utf-8"?>
<a:theme xmlns:a="http://schemas.openxmlformats.org/drawingml/2006/main" name="Equity">
  <a:themeElements>
    <a:clrScheme name="Equity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Equity">
      <a:majorFont>
        <a:latin typeface="Franklin Gothic Book"/>
        <a:ea typeface=""/>
        <a:cs typeface=""/>
        <a:font script="Grek" typeface="Calibri"/>
        <a:font script="Cyrl" typeface="Calibri"/>
        <a:font script="Jpan" typeface="HGｺﾞｼｯｸM"/>
        <a:font script="Hang" typeface="바탕"/>
        <a:font script="Hans" typeface="幼圆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Perpetua"/>
        <a:ea typeface=""/>
        <a:cs typeface=""/>
        <a:font script="Grek" typeface="Cambria"/>
        <a:font script="Cyrl" typeface="Cambria"/>
        <a:font script="Jpan" typeface="HG創英ﾌﾟﾚｾﾞﾝｽEB"/>
        <a:font script="Hang" typeface="맑은 고딕"/>
        <a:font script="Hans" typeface="宋体"/>
        <a:font script="Hant" typeface="新細明體"/>
        <a:font script="Arab" typeface="Times New Roman"/>
        <a:font script="Hebr" typeface="Aharoni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Equity">
      <a: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tint val="30000"/>
                <a:satMod val="300000"/>
              </a:schemeClr>
              <a:schemeClr val="phClr">
                <a:tint val="40000"/>
                <a:satMod val="200000"/>
              </a:schemeClr>
            </a:duotone>
          </a:blip>
          <a:tile tx="0" ty="0" sx="70000" sy="70000" flip="none" algn="ctr"/>
        </a:blipFill>
        <a:blipFill>
          <a:blip xmlns:r="http://schemas.openxmlformats.org/officeDocument/2006/relationships" r:embed="rId1">
            <a:duotone>
              <a:schemeClr val="phClr">
                <a:shade val="22000"/>
                <a:satMod val="160000"/>
              </a:schemeClr>
              <a:schemeClr val="phClr">
                <a:shade val="45000"/>
                <a:satMod val="100000"/>
              </a:schemeClr>
            </a:duotone>
          </a:blip>
          <a:tile tx="0" ty="0" sx="65000" sy="65000" flip="none" algn="ctr"/>
        </a:blipFill>
      </a:fillStyleLst>
      <a:lnStyleLst>
        <a:ln w="9525" cap="flat" cmpd="sng" algn="ctr">
          <a:solidFill>
            <a:schemeClr val="phClr">
              <a:shade val="60000"/>
              <a:satMod val="11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50800" dir="5400000" algn="t" rotWithShape="0">
              <a:srgbClr val="000000">
                <a:alpha val="60000"/>
              </a:srgbClr>
            </a:outerShdw>
          </a:effectLst>
          <a:scene3d>
            <a:camera prst="isometricBottomUp" fov="0">
              <a:rot lat="0" lon="0" rev="0"/>
            </a:camera>
            <a:lightRig rig="soft" dir="b">
              <a:rot lat="0" lon="0" rev="9000000"/>
            </a:lightRig>
          </a:scene3d>
          <a:sp3d contourW="35000" prstMaterial="matte">
            <a:bevelT w="45000" h="38100" prst="convex"/>
            <a:contourClr>
              <a:schemeClr val="phClr">
                <a:tint val="10000"/>
                <a:satMod val="1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40000"/>
                <a:satMod val="165000"/>
              </a:schemeClr>
            </a:gs>
            <a:gs pos="50000">
              <a:schemeClr val="phClr">
                <a:shade val="80000"/>
                <a:satMod val="155000"/>
              </a:schemeClr>
            </a:gs>
            <a:gs pos="100000">
              <a:schemeClr val="phClr">
                <a:tint val="95000"/>
                <a:satMod val="20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tint val="95000"/>
                <a:satMod val="200000"/>
              </a:schemeClr>
              <a:schemeClr val="phClr">
                <a:shade val="80000"/>
                <a:satMod val="100000"/>
              </a:schemeClr>
            </a:duotone>
          </a:blip>
          <a:tile tx="0" ty="0" sx="55000" sy="55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2017-11-03T00:00:00</PublishDate>
  <Abstract/>
  <CompanyAddress/>
  <CompanyPhone/>
  <CompanyFax/>
  <CompanyEmail/>
</CoverPageProperties>
</file>

<file path=customXml/item2.xml><?xml version="1.0" encoding="utf-8"?>
<outs:outSpaceData xmlns:outs="http://schemas.microsoft.com/office/2009/outspace/metadata">
  <outs:relatedDates/>
  <outs:relatedDocuments/>
  <outs:relatedPeople/>
  <outs:propertyMetadataList/>
  <outs:corruptMetadataWasLost/>
</outs:outSpaceDat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00B806B-C3C7-4EFE-A57F-81DC87A14EE1}">
  <ds:schemaRefs>
    <ds:schemaRef ds:uri="http://schemas.microsoft.com/office/2009/outspace/metadata"/>
  </ds:schemaRefs>
</ds:datastoreItem>
</file>

<file path=customXml/itemProps3.xml><?xml version="1.0" encoding="utf-8"?>
<ds:datastoreItem xmlns:ds="http://schemas.openxmlformats.org/officeDocument/2006/customXml" ds:itemID="{45D58876-6428-4249-82E1-6AED1D99430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FA145A9-6BC0-4F8F-937F-46BFFF4922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보고서(균형 테마).dotx</Template>
  <TotalTime>130</TotalTime>
  <Pages>1</Pages>
  <Words>198</Words>
  <Characters>1132</Characters>
  <Application>Microsoft Office Word</Application>
  <DocSecurity>0</DocSecurity>
  <Lines>9</Lines>
  <Paragraphs>2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마이크로프로세서</vt:lpstr>
      <vt:lpstr/>
    </vt:vector>
  </TitlesOfParts>
  <Company/>
  <LinksUpToDate>false</LinksUpToDate>
  <CharactersWithSpaces>1328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마이크로프로세서</dc:title>
  <dc:subject>팀 프로젝트 계획안_3 조</dc:subject>
  <dc:creator>유연휘</dc:creator>
  <cp:keywords/>
  <dc:description/>
  <cp:lastModifiedBy>Seon Mun Choi</cp:lastModifiedBy>
  <cp:revision>41</cp:revision>
  <cp:lastPrinted>2017-11-13T23:29:00Z</cp:lastPrinted>
  <dcterms:created xsi:type="dcterms:W3CDTF">2017-11-02T16:00:00Z</dcterms:created>
  <dcterms:modified xsi:type="dcterms:W3CDTF">2017-11-13T23:29:00Z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TC017730649991</vt:lpwstr>
  </property>
</Properties>
</file>